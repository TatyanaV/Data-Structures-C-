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80" w:rsidRPr="00DB3748" w:rsidRDefault="00FD5280">
      <w:pPr>
        <w:pStyle w:val="CM1"/>
        <w:spacing w:after="640"/>
        <w:jc w:val="center"/>
        <w:rPr>
          <w:b/>
          <w:color w:val="000000"/>
          <w:sz w:val="23"/>
          <w:szCs w:val="23"/>
        </w:rPr>
      </w:pPr>
      <w:bookmarkStart w:id="0" w:name="_GoBack"/>
      <w:bookmarkEnd w:id="0"/>
      <w:r w:rsidRPr="00DB3748">
        <w:rPr>
          <w:b/>
          <w:color w:val="000000"/>
          <w:sz w:val="23"/>
          <w:szCs w:val="23"/>
        </w:rPr>
        <w:t xml:space="preserve">worksheet 34: BuildHeap and Heap Sort Name: </w:t>
      </w:r>
      <w:r w:rsidR="00B02E12" w:rsidRPr="00DB3748">
        <w:rPr>
          <w:b/>
          <w:color w:val="000000"/>
          <w:sz w:val="23"/>
          <w:szCs w:val="23"/>
        </w:rPr>
        <w:t>GROUP 11</w:t>
      </w:r>
    </w:p>
    <w:p w:rsidR="00FD5280" w:rsidRDefault="00FD52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FD5280" w:rsidRDefault="00FD5280">
      <w:pPr>
        <w:pStyle w:val="CM3"/>
        <w:spacing w:after="279"/>
        <w:jc w:val="both"/>
        <w:rPr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Worksheet 34: BuildHeap and Heap Sort </w:t>
      </w:r>
    </w:p>
    <w:p w:rsidR="00FD5280" w:rsidRDefault="00266E36">
      <w:pPr>
        <w:pStyle w:val="CM4"/>
        <w:spacing w:after="272" w:line="276" w:lineRule="atLeast"/>
        <w:jc w:val="both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537920" behindDoc="0" locked="0" layoutInCell="1" allowOverlap="1">
            <wp:simplePos x="0" y="0"/>
            <wp:positionH relativeFrom="column">
              <wp:posOffset>2802890</wp:posOffset>
            </wp:positionH>
            <wp:positionV relativeFrom="paragraph">
              <wp:posOffset>372745</wp:posOffset>
            </wp:positionV>
            <wp:extent cx="3086100" cy="1228725"/>
            <wp:effectExtent l="0" t="0" r="0" b="9525"/>
            <wp:wrapNone/>
            <wp:docPr id="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b/>
          <w:bCs/>
          <w:color w:val="000000"/>
          <w:sz w:val="23"/>
          <w:szCs w:val="23"/>
        </w:rPr>
        <w:t>In preparation</w:t>
      </w:r>
      <w:r w:rsidR="00FD5280">
        <w:rPr>
          <w:color w:val="000000"/>
          <w:sz w:val="23"/>
          <w:szCs w:val="23"/>
        </w:rPr>
        <w:t xml:space="preserve">: If you have not done so already, you should complete Worksheet 33 to learn more about the heap data structure. </w:t>
      </w:r>
    </w:p>
    <w:p w:rsidR="00FD5280" w:rsidRDefault="00FD5280">
      <w:pPr>
        <w:pStyle w:val="Default"/>
        <w:rPr>
          <w:color w:val="auto"/>
        </w:rPr>
        <w:sectPr w:rsidR="00FD5280">
          <w:pgSz w:w="12240" w:h="16340"/>
          <w:pgMar w:top="1151" w:right="1340" w:bottom="633" w:left="1460" w:header="720" w:footer="720" w:gutter="0"/>
          <w:cols w:space="720"/>
          <w:noEndnote/>
        </w:sectPr>
      </w:pPr>
    </w:p>
    <w:p w:rsidR="00FD5280" w:rsidRDefault="00FD5280">
      <w:pPr>
        <w:pStyle w:val="Default"/>
        <w:spacing w:line="276" w:lineRule="atLeas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In some applications it is useful to initialize a Heap with an existing vector of values. The values are not assumed to be organized into a heap, and so a routine named buildHeap is invoked for this purpose. </w:t>
      </w:r>
    </w:p>
    <w:p w:rsidR="00D869CB" w:rsidRDefault="00266E36" w:rsidP="00D869CB">
      <w:pPr>
        <w:pStyle w:val="Default"/>
        <w:framePr w:w="9182" w:wrap="auto" w:vAnchor="page" w:hAnchor="page" w:x="1846" w:y="6106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52863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CB" w:rsidRDefault="00D869CB">
      <w:pPr>
        <w:pStyle w:val="Default"/>
        <w:spacing w:line="276" w:lineRule="atLeast"/>
        <w:rPr>
          <w:color w:val="auto"/>
          <w:sz w:val="23"/>
          <w:szCs w:val="23"/>
        </w:rPr>
      </w:pPr>
    </w:p>
    <w:p w:rsidR="00D869CB" w:rsidRDefault="00266E36" w:rsidP="00D869CB">
      <w:pPr>
        <w:pStyle w:val="Default"/>
        <w:framePr w:w="6476" w:wrap="auto" w:vAnchor="page" w:hAnchor="page" w:x="4351" w:y="10066"/>
        <w:rPr>
          <w:rFonts w:ascii="IBCJP D+ Times" w:hAnsi="IBCJP D+ Times" w:cs="IBCJP D+ Times"/>
          <w:color w:val="31349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539968" behindDoc="0" locked="0" layoutInCell="1" allowOverlap="1">
            <wp:simplePos x="0" y="0"/>
            <wp:positionH relativeFrom="column">
              <wp:posOffset>1593850</wp:posOffset>
            </wp:positionH>
            <wp:positionV relativeFrom="paragraph">
              <wp:posOffset>438150</wp:posOffset>
            </wp:positionV>
            <wp:extent cx="1752600" cy="228600"/>
            <wp:effectExtent l="0" t="0" r="0" b="0"/>
            <wp:wrapNone/>
            <wp:docPr id="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BCJP D+ Times" w:hAnsi="IBCJP D+ Times" w:cs="IBCJP D+ Times"/>
          <w:noProof/>
          <w:color w:val="313493"/>
          <w:sz w:val="22"/>
          <w:szCs w:val="22"/>
        </w:rPr>
        <w:drawing>
          <wp:inline distT="0" distB="0" distL="0" distR="0">
            <wp:extent cx="3505200" cy="46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CB" w:rsidRDefault="00266E36">
      <w:pPr>
        <w:pStyle w:val="Default"/>
        <w:spacing w:line="276" w:lineRule="atLeast"/>
        <w:rPr>
          <w:color w:val="auto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538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54475" cy="203835"/>
            <wp:effectExtent l="0" t="0" r="3175" b="5715"/>
            <wp:wrapNone/>
            <wp:docPr id="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0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5280" w:rsidRDefault="00FD5280">
      <w:pPr>
        <w:pStyle w:val="CM3"/>
        <w:spacing w:after="360"/>
        <w:ind w:left="5215"/>
        <w:rPr>
          <w:rFonts w:ascii="IBCJP D+ Times" w:hAnsi="IBCJP D+ Times" w:cs="IBCJP D+ Times"/>
          <w:color w:val="A86B2D"/>
          <w:sz w:val="20"/>
          <w:szCs w:val="20"/>
        </w:rPr>
      </w:pPr>
    </w:p>
    <w:p w:rsidR="00FD5280" w:rsidRDefault="00FD5280">
      <w:pPr>
        <w:pStyle w:val="Default"/>
        <w:rPr>
          <w:color w:val="auto"/>
        </w:rPr>
        <w:sectPr w:rsidR="00FD5280">
          <w:type w:val="continuous"/>
          <w:pgSz w:w="12240" w:h="16340"/>
          <w:pgMar w:top="1151" w:right="1340" w:bottom="633" w:left="1460" w:header="720" w:footer="720" w:gutter="0"/>
          <w:cols w:num="2" w:space="720" w:equalWidth="0">
            <w:col w:w="3892" w:space="331"/>
            <w:col w:w="4201"/>
          </w:cols>
          <w:noEndnote/>
        </w:sectPr>
      </w:pPr>
    </w:p>
    <w:p w:rsidR="00D869CB" w:rsidRDefault="00D869CB">
      <w:pPr>
        <w:pStyle w:val="Default"/>
        <w:spacing w:after="272" w:line="276" w:lineRule="atLeast"/>
        <w:rPr>
          <w:sz w:val="23"/>
          <w:szCs w:val="23"/>
        </w:rPr>
      </w:pPr>
    </w:p>
    <w:p w:rsidR="00FD5280" w:rsidRDefault="00FD5280">
      <w:pPr>
        <w:pStyle w:val="Default"/>
        <w:spacing w:after="272" w:line="276" w:lineRule="atLeast"/>
        <w:rPr>
          <w:sz w:val="23"/>
          <w:szCs w:val="23"/>
        </w:rPr>
      </w:pPr>
      <w:r>
        <w:rPr>
          <w:sz w:val="23"/>
          <w:szCs w:val="23"/>
        </w:rPr>
        <w:t xml:space="preserve">All values indexed after max/2 are leaves, and are therefore already a heap. The first value that could potentially not be a heap is found at max/2. Walking backwards from this value until the root is reached eventually makes all nodes into a heap. </w:t>
      </w:r>
    </w:p>
    <w:p w:rsidR="00FD5280" w:rsidRDefault="00266E36">
      <w:pPr>
        <w:pStyle w:val="CM2"/>
        <w:rPr>
          <w:color w:val="00000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540992" behindDoc="0" locked="0" layoutInCell="1" allowOverlap="0">
            <wp:simplePos x="0" y="0"/>
            <wp:positionH relativeFrom="column">
              <wp:posOffset>2802890</wp:posOffset>
            </wp:positionH>
            <wp:positionV relativeFrom="paragraph">
              <wp:posOffset>26035</wp:posOffset>
            </wp:positionV>
            <wp:extent cx="3086100" cy="1485900"/>
            <wp:effectExtent l="0" t="0" r="0" b="0"/>
            <wp:wrapSquare wrapText="bothSides"/>
            <wp:docPr id="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280">
        <w:rPr>
          <w:color w:val="000000"/>
          <w:sz w:val="23"/>
          <w:szCs w:val="23"/>
        </w:rPr>
        <w:t xml:space="preserve">The heap data structure provides an elegant technique for sorting a vector. First form the vector into a heap. To sort the vector, the top of the heap (the smallest element) is swapped with the last element, and the size of the heap is reduced by 1 and readjusted. Repeat until all elements have been processed. </w:t>
      </w:r>
    </w:p>
    <w:p w:rsidR="00FD5280" w:rsidRDefault="00FD5280">
      <w:pPr>
        <w:pStyle w:val="Default"/>
        <w:pageBreakBefore/>
        <w:spacing w:after="432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worksheet 34: BuildHeap and Heap Sort Name: </w:t>
      </w:r>
    </w:p>
    <w:p w:rsidR="00FD5280" w:rsidRDefault="00FD5280">
      <w:pPr>
        <w:pStyle w:val="CM4"/>
        <w:spacing w:after="27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Simulate execution of the Heap sort algorithm on the following values: </w:t>
      </w:r>
    </w:p>
    <w:p w:rsidR="00FD5280" w:rsidRDefault="00FD5280">
      <w:pPr>
        <w:pStyle w:val="CM4"/>
        <w:spacing w:after="272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9 3 2 4 5 7 8 6 1 0 </w:t>
      </w:r>
    </w:p>
    <w:p w:rsidR="0009780A" w:rsidRPr="0009780A" w:rsidRDefault="0009780A" w:rsidP="0009780A">
      <w:pPr>
        <w:pStyle w:val="Default"/>
      </w:pPr>
      <w:r>
        <w:t>First make the values into a heap (the graphical representation is probably easier to work with than the vector form). Then repeatedly remove the smallest value, and rebuild the heap.</w:t>
      </w:r>
    </w:p>
    <w:p w:rsidR="0009780A" w:rsidRDefault="0009780A" w:rsidP="0009780A">
      <w:pPr>
        <w:pStyle w:val="Default"/>
      </w:pPr>
    </w:p>
    <w:p w:rsidR="0009780A" w:rsidRPr="0009780A" w:rsidRDefault="0009780A" w:rsidP="0009780A">
      <w:pPr>
        <w:pStyle w:val="Default"/>
        <w:rPr>
          <w:b/>
          <w:u w:val="single"/>
        </w:rPr>
      </w:pPr>
      <w:r w:rsidRPr="0009780A">
        <w:rPr>
          <w:b/>
          <w:u w:val="single"/>
        </w:rPr>
        <w:t>Build</w:t>
      </w:r>
    </w:p>
    <w:p w:rsidR="0009780A" w:rsidRDefault="0009780A" w:rsidP="0009780A">
      <w:pPr>
        <w:pStyle w:val="Default"/>
      </w:pPr>
    </w:p>
    <w:p w:rsidR="0009780A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174625</wp:posOffset>
                </wp:positionV>
                <wp:extent cx="104775" cy="171450"/>
                <wp:effectExtent l="0" t="0" r="0" b="0"/>
                <wp:wrapNone/>
                <wp:docPr id="23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54pt;margin-top:13.75pt;width:8.25pt;height:13.5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>
                <wp:simplePos x="0" y="0"/>
                <wp:positionH relativeFrom="column">
                  <wp:posOffset>3121025</wp:posOffset>
                </wp:positionH>
                <wp:positionV relativeFrom="paragraph">
                  <wp:posOffset>165100</wp:posOffset>
                </wp:positionV>
                <wp:extent cx="95250" cy="161925"/>
                <wp:effectExtent l="0" t="0" r="0" b="0"/>
                <wp:wrapNone/>
                <wp:docPr id="23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45.75pt;margin-top:13pt;width:7.5pt;height:12.75pt;flip:x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174625</wp:posOffset>
                </wp:positionV>
                <wp:extent cx="133350" cy="180975"/>
                <wp:effectExtent l="0" t="0" r="0" b="0"/>
                <wp:wrapNone/>
                <wp:docPr id="23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46pt;margin-top:13.75pt;width:10.5pt;height:14.25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174625</wp:posOffset>
                </wp:positionV>
                <wp:extent cx="114300" cy="180975"/>
                <wp:effectExtent l="0" t="0" r="0" b="0"/>
                <wp:wrapNone/>
                <wp:docPr id="23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136.25pt;margin-top:13.75pt;width:9pt;height:14.25pt;flip:x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165100</wp:posOffset>
                </wp:positionV>
                <wp:extent cx="104775" cy="190500"/>
                <wp:effectExtent l="0" t="0" r="0" b="0"/>
                <wp:wrapNone/>
                <wp:docPr id="2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39.5pt;margin-top:13pt;width:8.25pt;height:1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8lJgIAAEI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155575</wp:posOffset>
                </wp:positionV>
                <wp:extent cx="133350" cy="190500"/>
                <wp:effectExtent l="0" t="0" r="0" b="0"/>
                <wp:wrapNone/>
                <wp:docPr id="22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8.25pt;margin-top:12.25pt;width:10.5pt;height:15pt;flip:x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"/>
            </w:pict>
          </mc:Fallback>
        </mc:AlternateContent>
      </w:r>
      <w:r w:rsidR="0009780A">
        <w:tab/>
        <w:t>9</w:t>
      </w:r>
      <w:r w:rsidR="0009780A">
        <w:tab/>
      </w:r>
      <w:r w:rsidR="0009780A">
        <w:tab/>
      </w:r>
      <w:r w:rsidR="0009780A">
        <w:tab/>
        <w:t>9</w:t>
      </w:r>
      <w:r w:rsidR="0009780A">
        <w:tab/>
      </w:r>
      <w:r w:rsidR="0009780A">
        <w:tab/>
      </w:r>
      <w:r w:rsidR="0009780A">
        <w:tab/>
        <w:t>9</w:t>
      </w:r>
      <w:r w:rsidR="0009780A">
        <w:tab/>
      </w:r>
      <w:r w:rsidR="0009780A">
        <w:tab/>
      </w:r>
      <w:r w:rsidR="0009780A">
        <w:tab/>
        <w:t>9</w:t>
      </w:r>
    </w:p>
    <w:p w:rsidR="0009780A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18415</wp:posOffset>
                </wp:positionV>
                <wp:extent cx="142875" cy="152400"/>
                <wp:effectExtent l="0" t="0" r="0" b="0"/>
                <wp:wrapNone/>
                <wp:docPr id="22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362pt;margin-top:1.45pt;width:11.25pt;height:12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8890</wp:posOffset>
                </wp:positionV>
                <wp:extent cx="114300" cy="161925"/>
                <wp:effectExtent l="0" t="0" r="0" b="0"/>
                <wp:wrapNone/>
                <wp:docPr id="22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353pt;margin-top:.7pt;width:9pt;height:12.75pt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"/>
            </w:pict>
          </mc:Fallback>
        </mc:AlternateContent>
      </w:r>
      <w:r w:rsidR="0009780A">
        <w:t xml:space="preserve">  </w:t>
      </w:r>
    </w:p>
    <w:p w:rsidR="0009780A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176530</wp:posOffset>
                </wp:positionV>
                <wp:extent cx="142875" cy="190500"/>
                <wp:effectExtent l="0" t="0" r="0" b="0"/>
                <wp:wrapNone/>
                <wp:docPr id="22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74pt;margin-top:13.9pt;width:11.25pt;height:1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167005</wp:posOffset>
                </wp:positionV>
                <wp:extent cx="28575" cy="180975"/>
                <wp:effectExtent l="0" t="0" r="0" b="0"/>
                <wp:wrapNone/>
                <wp:docPr id="22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371pt;margin-top:13.15pt;width:2.25pt;height:14.25pt;flip:x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>
                <wp:simplePos x="0" y="0"/>
                <wp:positionH relativeFrom="column">
                  <wp:posOffset>4454525</wp:posOffset>
                </wp:positionH>
                <wp:positionV relativeFrom="paragraph">
                  <wp:posOffset>176530</wp:posOffset>
                </wp:positionV>
                <wp:extent cx="66675" cy="180975"/>
                <wp:effectExtent l="0" t="0" r="0" b="0"/>
                <wp:wrapNone/>
                <wp:docPr id="22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350.75pt;margin-top:13.9pt;width:5.25pt;height:14.2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167005</wp:posOffset>
                </wp:positionV>
                <wp:extent cx="123825" cy="171450"/>
                <wp:effectExtent l="0" t="0" r="0" b="0"/>
                <wp:wrapNone/>
                <wp:docPr id="22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39.5pt;margin-top:13.15pt;width:9.75pt;height:13.5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167005</wp:posOffset>
                </wp:positionV>
                <wp:extent cx="161925" cy="180975"/>
                <wp:effectExtent l="0" t="0" r="0" b="0"/>
                <wp:wrapNone/>
                <wp:docPr id="2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63.75pt;margin-top:13.15pt;width:12.75pt;height:14.2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167005</wp:posOffset>
                </wp:positionV>
                <wp:extent cx="38100" cy="180975"/>
                <wp:effectExtent l="0" t="0" r="0" b="0"/>
                <wp:wrapNone/>
                <wp:docPr id="2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60.75pt;margin-top:13.15pt;width:3pt;height:14.25pt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176530</wp:posOffset>
                </wp:positionV>
                <wp:extent cx="76200" cy="190500"/>
                <wp:effectExtent l="0" t="0" r="0" b="0"/>
                <wp:wrapNone/>
                <wp:docPr id="2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" o:spid="_x0000_s1026" type="#_x0000_t32" style="position:absolute;margin-left:242pt;margin-top:13.9pt;width:6pt;height:15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157480</wp:posOffset>
                </wp:positionV>
                <wp:extent cx="123825" cy="190500"/>
                <wp:effectExtent l="0" t="0" r="0" b="0"/>
                <wp:wrapNone/>
                <wp:docPr id="21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231.5pt;margin-top:12.4pt;width:9.75pt;height:15pt;flip:x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176530</wp:posOffset>
                </wp:positionV>
                <wp:extent cx="38100" cy="190500"/>
                <wp:effectExtent l="0" t="0" r="0" b="0"/>
                <wp:wrapNone/>
                <wp:docPr id="2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154.25pt;margin-top:13.9pt;width:3pt;height:15pt;flip:x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167005</wp:posOffset>
                </wp:positionV>
                <wp:extent cx="66675" cy="190500"/>
                <wp:effectExtent l="0" t="0" r="0" b="0"/>
                <wp:wrapNone/>
                <wp:docPr id="21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34pt;margin-top:13.15pt;width:5.25pt;height:1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157480</wp:posOffset>
                </wp:positionV>
                <wp:extent cx="133350" cy="180975"/>
                <wp:effectExtent l="0" t="0" r="0" b="0"/>
                <wp:wrapNone/>
                <wp:docPr id="21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22pt;margin-top:12.4pt;width:10.5pt;height:14.25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zYLAIAAEw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157480</wp:posOffset>
                </wp:positionV>
                <wp:extent cx="152400" cy="190500"/>
                <wp:effectExtent l="0" t="0" r="0" b="0"/>
                <wp:wrapNone/>
                <wp:docPr id="21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50pt;margin-top:12.4pt;width:12pt;height:1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147955</wp:posOffset>
                </wp:positionV>
                <wp:extent cx="19050" cy="209550"/>
                <wp:effectExtent l="0" t="0" r="0" b="0"/>
                <wp:wrapNone/>
                <wp:docPr id="21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47.75pt;margin-top:11.65pt;width:1.5pt;height:16.5pt;flip:x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157480</wp:posOffset>
                </wp:positionV>
                <wp:extent cx="85725" cy="200025"/>
                <wp:effectExtent l="0" t="0" r="0" b="0"/>
                <wp:wrapNone/>
                <wp:docPr id="21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25.25pt;margin-top:12.4pt;width:6.75pt;height:15.7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157480</wp:posOffset>
                </wp:positionV>
                <wp:extent cx="152400" cy="180975"/>
                <wp:effectExtent l="0" t="0" r="0" b="0"/>
                <wp:wrapNone/>
                <wp:docPr id="2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margin-left:13.25pt;margin-top:12.4pt;width:12pt;height:14.25pt;flip:x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B5LAIAAEwEAAAOAAAAZHJzL2Uyb0RvYy54bWysVE2P2jAQvVfqf7B8h3w0sBARVqsE2sN2&#10;i7TbH2Bsh1h1bMs2BFT1v3dsWLq0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"/>
            </w:pict>
          </mc:Fallback>
        </mc:AlternateContent>
      </w:r>
      <w:r w:rsidR="0009780A">
        <w:t xml:space="preserve">        3      2                          3      2                          3     2                           3      2</w:t>
      </w:r>
    </w:p>
    <w:p w:rsidR="0009780A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10795</wp:posOffset>
                </wp:positionV>
                <wp:extent cx="190500" cy="180975"/>
                <wp:effectExtent l="0" t="0" r="0" b="0"/>
                <wp:wrapNone/>
                <wp:docPr id="21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9" o:spid="_x0000_s1026" type="#_x0000_t32" style="position:absolute;margin-left:158pt;margin-top:.85pt;width:15pt;height:14.25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"/>
            </w:pict>
          </mc:Fallback>
        </mc:AlternateContent>
      </w:r>
    </w:p>
    <w:p w:rsidR="0009780A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>
                <wp:simplePos x="0" y="0"/>
                <wp:positionH relativeFrom="column">
                  <wp:posOffset>4502150</wp:posOffset>
                </wp:positionH>
                <wp:positionV relativeFrom="paragraph">
                  <wp:posOffset>149860</wp:posOffset>
                </wp:positionV>
                <wp:extent cx="38100" cy="190500"/>
                <wp:effectExtent l="0" t="0" r="0" b="0"/>
                <wp:wrapNone/>
                <wp:docPr id="20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2" style="position:absolute;margin-left:354.5pt;margin-top:11.8pt;width:3pt;height:15pt;flip:x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>
                <wp:simplePos x="0" y="0"/>
                <wp:positionH relativeFrom="column">
                  <wp:posOffset>4302125</wp:posOffset>
                </wp:positionH>
                <wp:positionV relativeFrom="paragraph">
                  <wp:posOffset>168910</wp:posOffset>
                </wp:positionV>
                <wp:extent cx="66675" cy="171450"/>
                <wp:effectExtent l="0" t="0" r="0" b="0"/>
                <wp:wrapNone/>
                <wp:docPr id="208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margin-left:338.75pt;margin-top:13.3pt;width:5.25pt;height:13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hntJgIAAEE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>
                <wp:simplePos x="0" y="0"/>
                <wp:positionH relativeFrom="column">
                  <wp:posOffset>4225925</wp:posOffset>
                </wp:positionH>
                <wp:positionV relativeFrom="paragraph">
                  <wp:posOffset>159385</wp:posOffset>
                </wp:positionV>
                <wp:extent cx="66675" cy="171450"/>
                <wp:effectExtent l="0" t="0" r="0" b="0"/>
                <wp:wrapNone/>
                <wp:docPr id="207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332.75pt;margin-top:12.55pt;width:5.25pt;height:13.5pt;flip:x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+5iLQIAAEs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159385</wp:posOffset>
                </wp:positionV>
                <wp:extent cx="28575" cy="171450"/>
                <wp:effectExtent l="0" t="0" r="0" b="0"/>
                <wp:wrapNone/>
                <wp:docPr id="206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3" o:spid="_x0000_s1026" type="#_x0000_t32" style="position:absolute;margin-left:247.25pt;margin-top:12.55pt;width:2.25pt;height:13.5pt;flip:x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LuLQIAAEsEAAAOAAAAZHJzL2Uyb0RvYy54bWysVE2P2jAQvVfqf7B8hyQQWIgIq1UC7WHb&#10;Iu32BxjbIVYd27INAVX97x2bj7L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168910</wp:posOffset>
                </wp:positionV>
                <wp:extent cx="76200" cy="190500"/>
                <wp:effectExtent l="0" t="0" r="0" b="0"/>
                <wp:wrapNone/>
                <wp:docPr id="20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margin-left:230.75pt;margin-top:13.3pt;width:6pt;height:1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AaJAIAAEE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149860</wp:posOffset>
                </wp:positionV>
                <wp:extent cx="95250" cy="238125"/>
                <wp:effectExtent l="0" t="0" r="0" b="0"/>
                <wp:wrapNone/>
                <wp:docPr id="20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5" o:spid="_x0000_s1026" type="#_x0000_t32" style="position:absolute;margin-left:222.5pt;margin-top:11.8pt;width:7.5pt;height:18.75pt;flip:x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159385</wp:posOffset>
                </wp:positionV>
                <wp:extent cx="38100" cy="180975"/>
                <wp:effectExtent l="0" t="0" r="0" b="0"/>
                <wp:wrapNone/>
                <wp:docPr id="20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type="#_x0000_t32" style="position:absolute;margin-left:137.75pt;margin-top:12.55pt;width:3pt;height:14.25pt;flip:x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178435</wp:posOffset>
                </wp:positionV>
                <wp:extent cx="76200" cy="180975"/>
                <wp:effectExtent l="0" t="0" r="0" b="0"/>
                <wp:wrapNone/>
                <wp:docPr id="20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19pt;margin-top:14.05pt;width:6pt;height:14.25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168910</wp:posOffset>
                </wp:positionV>
                <wp:extent cx="104775" cy="161925"/>
                <wp:effectExtent l="0" t="0" r="0" b="0"/>
                <wp:wrapNone/>
                <wp:docPr id="20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10.75pt;margin-top:13.3pt;width:8.25pt;height:12.75pt;flip:x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140335</wp:posOffset>
                </wp:positionV>
                <wp:extent cx="38100" cy="228600"/>
                <wp:effectExtent l="0" t="0" r="0" b="0"/>
                <wp:wrapNone/>
                <wp:docPr id="200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29pt;margin-top:11.05pt;width:3pt;height:18pt;flip:x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130810</wp:posOffset>
                </wp:positionV>
                <wp:extent cx="57150" cy="209550"/>
                <wp:effectExtent l="0" t="0" r="0" b="0"/>
                <wp:wrapNone/>
                <wp:docPr id="19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1pt;margin-top:10.3pt;width:4.5pt;height:16.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130810</wp:posOffset>
                </wp:positionV>
                <wp:extent cx="85725" cy="200025"/>
                <wp:effectExtent l="0" t="0" r="0" b="0"/>
                <wp:wrapNone/>
                <wp:docPr id="198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1" o:spid="_x0000_s1026" type="#_x0000_t32" style="position:absolute;margin-left:5pt;margin-top:10.3pt;width:6.75pt;height:15.75pt;flip:x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a7RKgIAAEsEAAAOAAAAZHJzL2Uyb0RvYy54bWysVMGO2jAQvVfqP1i5QxIaW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"/>
            </w:pict>
          </mc:Fallback>
        </mc:AlternateContent>
      </w:r>
      <w:r w:rsidR="0009780A">
        <w:t xml:space="preserve">   4     5   7   8                 4     0   7    8                 1    0   7   8                  1    0   7   8</w:t>
      </w:r>
    </w:p>
    <w:p w:rsidR="0009780A" w:rsidRDefault="0009780A" w:rsidP="0009780A">
      <w:pPr>
        <w:pStyle w:val="Default"/>
      </w:pPr>
    </w:p>
    <w:p w:rsidR="0009780A" w:rsidRDefault="0009780A" w:rsidP="0009780A">
      <w:pPr>
        <w:pStyle w:val="Default"/>
      </w:pPr>
      <w:r>
        <w:t>6   1  0                         6   1  5                          6   4  5                          6  4  5</w:t>
      </w:r>
    </w:p>
    <w:p w:rsidR="00DD2A28" w:rsidRDefault="00DD2A28" w:rsidP="0009780A">
      <w:pPr>
        <w:pStyle w:val="Default"/>
      </w:pPr>
    </w:p>
    <w:p w:rsidR="00DD2A28" w:rsidRDefault="00DD2A28" w:rsidP="0009780A">
      <w:pPr>
        <w:pStyle w:val="Default"/>
      </w:pPr>
    </w:p>
    <w:p w:rsidR="00DD2A28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168910</wp:posOffset>
                </wp:positionV>
                <wp:extent cx="95250" cy="161925"/>
                <wp:effectExtent l="0" t="0" r="0" b="0"/>
                <wp:wrapNone/>
                <wp:docPr id="19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254pt;margin-top:13.3pt;width:7.5pt;height:12.7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168910</wp:posOffset>
                </wp:positionV>
                <wp:extent cx="123825" cy="180975"/>
                <wp:effectExtent l="0" t="0" r="0" b="0"/>
                <wp:wrapNone/>
                <wp:docPr id="19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margin-left:245pt;margin-top:13.3pt;width:9.75pt;height:14.25pt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178435</wp:posOffset>
                </wp:positionV>
                <wp:extent cx="95250" cy="152400"/>
                <wp:effectExtent l="0" t="0" r="0" b="0"/>
                <wp:wrapNone/>
                <wp:docPr id="19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type="#_x0000_t32" style="position:absolute;margin-left:38pt;margin-top:14.05pt;width:7.5pt;height:12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168910</wp:posOffset>
                </wp:positionV>
                <wp:extent cx="123825" cy="171450"/>
                <wp:effectExtent l="0" t="0" r="0" b="0"/>
                <wp:wrapNone/>
                <wp:docPr id="19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2" style="position:absolute;margin-left:28.25pt;margin-top:13.3pt;width:9.75pt;height:13.5pt;flip:x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"/>
            </w:pict>
          </mc:Fallback>
        </mc:AlternateContent>
      </w:r>
      <w:r w:rsidR="002153BF">
        <w:tab/>
        <w:t>9</w:t>
      </w:r>
      <w:r w:rsidR="002153BF">
        <w:tab/>
      </w:r>
      <w:r w:rsidR="002153BF">
        <w:tab/>
      </w:r>
      <w:r w:rsidR="002153BF">
        <w:tab/>
        <w:t>0</w:t>
      </w:r>
      <w:r w:rsidR="002153BF">
        <w:tab/>
      </w:r>
      <w:r w:rsidR="002153BF">
        <w:tab/>
      </w:r>
      <w:r w:rsidR="002153BF">
        <w:tab/>
        <w:t>0</w:t>
      </w:r>
      <w:r w:rsidR="002153BF">
        <w:tab/>
      </w:r>
      <w:r w:rsidR="002153BF">
        <w:tab/>
      </w:r>
      <w:r w:rsidR="002153BF">
        <w:tab/>
        <w:t>0</w:t>
      </w:r>
    </w:p>
    <w:p w:rsidR="002153BF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22225</wp:posOffset>
                </wp:positionV>
                <wp:extent cx="171450" cy="152400"/>
                <wp:effectExtent l="0" t="0" r="0" b="0"/>
                <wp:wrapNone/>
                <wp:docPr id="193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margin-left:362pt;margin-top:1.75pt;width:13.5pt;height:12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3RJQIAAEI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>
                <wp:simplePos x="0" y="0"/>
                <wp:positionH relativeFrom="column">
                  <wp:posOffset>4464050</wp:posOffset>
                </wp:positionH>
                <wp:positionV relativeFrom="paragraph">
                  <wp:posOffset>12700</wp:posOffset>
                </wp:positionV>
                <wp:extent cx="133350" cy="152400"/>
                <wp:effectExtent l="0" t="0" r="0" b="0"/>
                <wp:wrapNone/>
                <wp:docPr id="19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7" o:spid="_x0000_s1026" type="#_x0000_t32" style="position:absolute;margin-left:351.5pt;margin-top:1pt;width:10.5pt;height:12pt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>
                <wp:simplePos x="0" y="0"/>
                <wp:positionH relativeFrom="column">
                  <wp:posOffset>1863725</wp:posOffset>
                </wp:positionH>
                <wp:positionV relativeFrom="paragraph">
                  <wp:posOffset>22225</wp:posOffset>
                </wp:positionV>
                <wp:extent cx="152400" cy="142875"/>
                <wp:effectExtent l="0" t="0" r="0" b="0"/>
                <wp:wrapNone/>
                <wp:docPr id="191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8" o:spid="_x0000_s1026" type="#_x0000_t32" style="position:absolute;margin-left:146.75pt;margin-top:1.75pt;width:12pt;height:11.2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12700</wp:posOffset>
                </wp:positionV>
                <wp:extent cx="85725" cy="171450"/>
                <wp:effectExtent l="0" t="0" r="0" b="0"/>
                <wp:wrapNone/>
                <wp:docPr id="19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margin-left:139.25pt;margin-top:1pt;width:6.75pt;height:13.5pt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"/>
            </w:pict>
          </mc:Fallback>
        </mc:AlternateContent>
      </w:r>
    </w:p>
    <w:p w:rsidR="002153BF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>
                <wp:simplePos x="0" y="0"/>
                <wp:positionH relativeFrom="column">
                  <wp:posOffset>4397375</wp:posOffset>
                </wp:positionH>
                <wp:positionV relativeFrom="paragraph">
                  <wp:posOffset>170815</wp:posOffset>
                </wp:positionV>
                <wp:extent cx="76200" cy="190500"/>
                <wp:effectExtent l="0" t="0" r="0" b="0"/>
                <wp:wrapNone/>
                <wp:docPr id="18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6" type="#_x0000_t32" style="position:absolute;margin-left:346.25pt;margin-top:13.45pt;width:6pt;height:1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4283075</wp:posOffset>
                </wp:positionH>
                <wp:positionV relativeFrom="paragraph">
                  <wp:posOffset>161290</wp:posOffset>
                </wp:positionV>
                <wp:extent cx="123825" cy="200025"/>
                <wp:effectExtent l="0" t="0" r="0" b="0"/>
                <wp:wrapNone/>
                <wp:docPr id="188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337.25pt;margin-top:12.7pt;width:9.75pt;height:15.75pt;flip:x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S2KwIAAEwEAAAOAAAAZHJzL2Uyb0RvYy54bWysVMGO2jAQvVfqP1i5QxI2U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3359150</wp:posOffset>
                </wp:positionH>
                <wp:positionV relativeFrom="paragraph">
                  <wp:posOffset>161290</wp:posOffset>
                </wp:positionV>
                <wp:extent cx="57150" cy="200025"/>
                <wp:effectExtent l="0" t="0" r="0" b="0"/>
                <wp:wrapNone/>
                <wp:docPr id="187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264.5pt;margin-top:12.7pt;width:4.5pt;height:15.7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151765</wp:posOffset>
                </wp:positionV>
                <wp:extent cx="66675" cy="209550"/>
                <wp:effectExtent l="0" t="0" r="0" b="0"/>
                <wp:wrapNone/>
                <wp:docPr id="186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3" o:spid="_x0000_s1026" type="#_x0000_t32" style="position:absolute;margin-left:258.5pt;margin-top:11.95pt;width:5.25pt;height:16.5pt;flip:x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161290</wp:posOffset>
                </wp:positionV>
                <wp:extent cx="28575" cy="219075"/>
                <wp:effectExtent l="0" t="0" r="0" b="0"/>
                <wp:wrapNone/>
                <wp:docPr id="18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19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243.5pt;margin-top:12.7pt;width:2.25pt;height:17.2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2949575</wp:posOffset>
                </wp:positionH>
                <wp:positionV relativeFrom="paragraph">
                  <wp:posOffset>161290</wp:posOffset>
                </wp:positionV>
                <wp:extent cx="133350" cy="190500"/>
                <wp:effectExtent l="0" t="0" r="0" b="0"/>
                <wp:wrapNone/>
                <wp:docPr id="184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margin-left:232.25pt;margin-top:12.7pt;width:10.5pt;height:15pt;flip:x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170815</wp:posOffset>
                </wp:positionV>
                <wp:extent cx="114300" cy="190500"/>
                <wp:effectExtent l="0" t="0" r="0" b="0"/>
                <wp:wrapNone/>
                <wp:docPr id="183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32" style="position:absolute;margin-left:161pt;margin-top:13.45pt;width:9pt;height:1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161290</wp:posOffset>
                </wp:positionV>
                <wp:extent cx="95250" cy="171450"/>
                <wp:effectExtent l="0" t="0" r="0" b="0"/>
                <wp:wrapNone/>
                <wp:docPr id="18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7" o:spid="_x0000_s1026" type="#_x0000_t32" style="position:absolute;margin-left:134.75pt;margin-top:12.7pt;width:7.5pt;height:13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>
                <wp:simplePos x="0" y="0"/>
                <wp:positionH relativeFrom="column">
                  <wp:posOffset>1577975</wp:posOffset>
                </wp:positionH>
                <wp:positionV relativeFrom="paragraph">
                  <wp:posOffset>151765</wp:posOffset>
                </wp:positionV>
                <wp:extent cx="133350" cy="180975"/>
                <wp:effectExtent l="0" t="0" r="0" b="0"/>
                <wp:wrapNone/>
                <wp:docPr id="181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8" o:spid="_x0000_s1026" type="#_x0000_t32" style="position:absolute;margin-left:124.25pt;margin-top:11.95pt;width:10.5pt;height:14.25pt;flip:x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170815</wp:posOffset>
                </wp:positionV>
                <wp:extent cx="57150" cy="171450"/>
                <wp:effectExtent l="0" t="0" r="0" b="0"/>
                <wp:wrapNone/>
                <wp:docPr id="180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9" o:spid="_x0000_s1026" type="#_x0000_t32" style="position:absolute;margin-left:42.5pt;margin-top:13.45pt;width:4.5pt;height:13.5pt;flip:x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170815</wp:posOffset>
                </wp:positionV>
                <wp:extent cx="47625" cy="161925"/>
                <wp:effectExtent l="0" t="0" r="0" b="0"/>
                <wp:wrapNone/>
                <wp:docPr id="17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0" o:spid="_x0000_s1026" type="#_x0000_t32" style="position:absolute;margin-left:26pt;margin-top:13.45pt;width:3.75pt;height:12.7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142240</wp:posOffset>
                </wp:positionV>
                <wp:extent cx="76200" cy="190500"/>
                <wp:effectExtent l="0" t="0" r="0" b="0"/>
                <wp:wrapNone/>
                <wp:docPr id="178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19.25pt;margin-top:11.2pt;width:6pt;height:15pt;flip:x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0+JKwIAAEsEAAAOAAAAZHJzL2Uyb0RvYy54bWysVMGO2jAQvVfqP1i5QxIaW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"/>
            </w:pict>
          </mc:Fallback>
        </mc:AlternateContent>
      </w:r>
      <w:r w:rsidR="002153BF">
        <w:t xml:space="preserve">        0  </w:t>
      </w:r>
      <w:r w:rsidR="00475C42">
        <w:t xml:space="preserve">  </w:t>
      </w:r>
      <w:r w:rsidR="002153BF">
        <w:t xml:space="preserve"> 2 </w:t>
      </w:r>
      <w:r w:rsidR="002153BF">
        <w:tab/>
      </w:r>
      <w:r w:rsidR="002153BF">
        <w:tab/>
        <w:t xml:space="preserve">        9       2</w:t>
      </w:r>
      <w:r w:rsidR="002153BF">
        <w:tab/>
      </w:r>
      <w:r w:rsidR="002153BF">
        <w:tab/>
        <w:t xml:space="preserve">        1     2 </w:t>
      </w:r>
      <w:r w:rsidR="002153BF">
        <w:tab/>
      </w:r>
      <w:r w:rsidR="002153BF">
        <w:tab/>
        <w:t xml:space="preserve">       1         2</w:t>
      </w:r>
    </w:p>
    <w:p w:rsidR="002153BF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4816475</wp:posOffset>
                </wp:positionH>
                <wp:positionV relativeFrom="paragraph">
                  <wp:posOffset>5080</wp:posOffset>
                </wp:positionV>
                <wp:extent cx="123825" cy="133350"/>
                <wp:effectExtent l="0" t="0" r="0" b="0"/>
                <wp:wrapNone/>
                <wp:docPr id="177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379.25pt;margin-top:.4pt;width:9.75pt;height:10.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4797425</wp:posOffset>
                </wp:positionH>
                <wp:positionV relativeFrom="paragraph">
                  <wp:posOffset>5080</wp:posOffset>
                </wp:positionV>
                <wp:extent cx="28575" cy="161925"/>
                <wp:effectExtent l="0" t="0" r="0" b="0"/>
                <wp:wrapNone/>
                <wp:docPr id="176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377.75pt;margin-top:.4pt;width:2.25pt;height:12.75pt;flip:x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5080</wp:posOffset>
                </wp:positionV>
                <wp:extent cx="57150" cy="171450"/>
                <wp:effectExtent l="0" t="0" r="0" b="0"/>
                <wp:wrapNone/>
                <wp:docPr id="17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156.5pt;margin-top:.4pt;width:4.5pt;height:13.5pt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5080</wp:posOffset>
                </wp:positionV>
                <wp:extent cx="76200" cy="171450"/>
                <wp:effectExtent l="0" t="0" r="0" b="0"/>
                <wp:wrapNone/>
                <wp:docPr id="17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5" o:spid="_x0000_s1026" type="#_x0000_t32" style="position:absolute;margin-left:47pt;margin-top:.4pt;width:6pt;height:13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"/>
            </w:pict>
          </mc:Fallback>
        </mc:AlternateContent>
      </w:r>
    </w:p>
    <w:p w:rsidR="002153BF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>
                <wp:simplePos x="0" y="0"/>
                <wp:positionH relativeFrom="column">
                  <wp:posOffset>4473575</wp:posOffset>
                </wp:positionH>
                <wp:positionV relativeFrom="paragraph">
                  <wp:posOffset>163195</wp:posOffset>
                </wp:positionV>
                <wp:extent cx="19050" cy="190500"/>
                <wp:effectExtent l="0" t="0" r="0" b="0"/>
                <wp:wrapNone/>
                <wp:docPr id="173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type="#_x0000_t32" style="position:absolute;margin-left:352.25pt;margin-top:12.85pt;width:1.5pt;height:15pt;flip:x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ragraph">
                  <wp:posOffset>153670</wp:posOffset>
                </wp:positionV>
                <wp:extent cx="114300" cy="200025"/>
                <wp:effectExtent l="0" t="0" r="0" b="0"/>
                <wp:wrapNone/>
                <wp:docPr id="17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326.75pt;margin-top:12.1pt;width:9pt;height:15.75pt;flip:x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172720</wp:posOffset>
                </wp:positionV>
                <wp:extent cx="47625" cy="180975"/>
                <wp:effectExtent l="0" t="0" r="0" b="0"/>
                <wp:wrapNone/>
                <wp:docPr id="171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8" o:spid="_x0000_s1026" type="#_x0000_t32" style="position:absolute;margin-left:242pt;margin-top:13.6pt;width:3.75pt;height:14.25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172720</wp:posOffset>
                </wp:positionV>
                <wp:extent cx="123825" cy="180975"/>
                <wp:effectExtent l="0" t="0" r="0" b="0"/>
                <wp:wrapNone/>
                <wp:docPr id="17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type="#_x0000_t32" style="position:absolute;margin-left:220.25pt;margin-top:13.6pt;width:9.75pt;height:14.25pt;flip:x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172720</wp:posOffset>
                </wp:positionV>
                <wp:extent cx="38100" cy="180975"/>
                <wp:effectExtent l="0" t="0" r="0" b="0"/>
                <wp:wrapNone/>
                <wp:docPr id="169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0" o:spid="_x0000_s1026" type="#_x0000_t32" style="position:absolute;margin-left:140pt;margin-top:13.6pt;width:3pt;height:14.25pt;flip:x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144145</wp:posOffset>
                </wp:positionV>
                <wp:extent cx="57150" cy="209550"/>
                <wp:effectExtent l="0" t="0" r="0" b="0"/>
                <wp:wrapNone/>
                <wp:docPr id="168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1" o:spid="_x0000_s1026" type="#_x0000_t32" style="position:absolute;margin-left:29pt;margin-top:11.35pt;width:4.5pt;height:16.5pt;flip:x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172720</wp:posOffset>
                </wp:positionV>
                <wp:extent cx="95250" cy="171450"/>
                <wp:effectExtent l="0" t="0" r="0" b="0"/>
                <wp:wrapNone/>
                <wp:docPr id="16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2" o:spid="_x0000_s1026" type="#_x0000_t32" style="position:absolute;margin-left:10.25pt;margin-top:13.6pt;width:7.5pt;height:13.5pt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"/>
            </w:pict>
          </mc:Fallback>
        </mc:AlternateContent>
      </w:r>
      <w:r w:rsidR="002153BF">
        <w:t xml:space="preserve">     1   3 7  8 </w:t>
      </w:r>
      <w:r w:rsidR="002153BF">
        <w:tab/>
      </w:r>
      <w:r w:rsidR="002153BF">
        <w:tab/>
        <w:t xml:space="preserve">    1     3  7    8</w:t>
      </w:r>
      <w:r w:rsidR="002153BF">
        <w:tab/>
      </w:r>
      <w:r w:rsidR="002153BF">
        <w:tab/>
        <w:t xml:space="preserve">    9   3  7   8</w:t>
      </w:r>
      <w:r w:rsidR="002153BF">
        <w:tab/>
      </w:r>
      <w:r w:rsidR="002153BF">
        <w:tab/>
        <w:t xml:space="preserve">   4    3      7</w:t>
      </w:r>
      <w:r w:rsidR="002153BF">
        <w:tab/>
        <w:t>8</w:t>
      </w:r>
    </w:p>
    <w:p w:rsidR="002153BF" w:rsidRDefault="00266E36" w:rsidP="0009780A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>
                <wp:simplePos x="0" y="0"/>
                <wp:positionH relativeFrom="column">
                  <wp:posOffset>4264025</wp:posOffset>
                </wp:positionH>
                <wp:positionV relativeFrom="paragraph">
                  <wp:posOffset>6985</wp:posOffset>
                </wp:positionV>
                <wp:extent cx="47625" cy="171450"/>
                <wp:effectExtent l="0" t="0" r="0" b="0"/>
                <wp:wrapNone/>
                <wp:docPr id="166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335.75pt;margin-top:.55pt;width:3.75pt;height:13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6985</wp:posOffset>
                </wp:positionV>
                <wp:extent cx="9525" cy="161925"/>
                <wp:effectExtent l="0" t="0" r="0" b="0"/>
                <wp:wrapNone/>
                <wp:docPr id="165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231.5pt;margin-top:.55pt;width:.75pt;height:12.75pt;flip:x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6985</wp:posOffset>
                </wp:positionV>
                <wp:extent cx="57150" cy="180975"/>
                <wp:effectExtent l="0" t="0" r="0" b="0"/>
                <wp:wrapNone/>
                <wp:docPr id="164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123.5pt;margin-top:.55pt;width:4.5pt;height:14.2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6985</wp:posOffset>
                </wp:positionV>
                <wp:extent cx="123825" cy="171450"/>
                <wp:effectExtent l="0" t="0" r="0" b="0"/>
                <wp:wrapNone/>
                <wp:docPr id="163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113.75pt;margin-top:.55pt;width:9.75pt;height:13.5pt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UdKwIAAEw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>
                <wp:simplePos x="0" y="0"/>
                <wp:positionH relativeFrom="column">
                  <wp:posOffset>225425</wp:posOffset>
                </wp:positionH>
                <wp:positionV relativeFrom="paragraph">
                  <wp:posOffset>6985</wp:posOffset>
                </wp:positionV>
                <wp:extent cx="57150" cy="180975"/>
                <wp:effectExtent l="0" t="0" r="0" b="0"/>
                <wp:wrapNone/>
                <wp:docPr id="162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26" type="#_x0000_t32" style="position:absolute;margin-left:17.75pt;margin-top:.55pt;width:4.5pt;height:14.2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"/>
            </w:pict>
          </mc:Fallback>
        </mc:AlternateContent>
      </w:r>
    </w:p>
    <w:p w:rsidR="002153BF" w:rsidRDefault="002153BF" w:rsidP="0009780A">
      <w:pPr>
        <w:pStyle w:val="Default"/>
      </w:pPr>
      <w:r>
        <w:t xml:space="preserve">  6   4 5</w:t>
      </w:r>
      <w:r>
        <w:tab/>
      </w:r>
      <w:r>
        <w:tab/>
        <w:t>6    4  5</w:t>
      </w:r>
      <w:r>
        <w:tab/>
      </w:r>
      <w:r>
        <w:tab/>
        <w:t>6  4  5</w:t>
      </w:r>
      <w:r>
        <w:tab/>
      </w:r>
      <w:r>
        <w:tab/>
      </w:r>
      <w:r>
        <w:tab/>
        <w:t>6   9  5</w:t>
      </w:r>
    </w:p>
    <w:p w:rsidR="00475C42" w:rsidRDefault="00475C42" w:rsidP="0009780A">
      <w:pPr>
        <w:pStyle w:val="Defaul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75C42" w:rsidTr="00DB3748">
        <w:tc>
          <w:tcPr>
            <w:tcW w:w="378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0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2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7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8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9</w:t>
            </w:r>
          </w:p>
        </w:tc>
        <w:tc>
          <w:tcPr>
            <w:tcW w:w="360" w:type="dxa"/>
            <w:shd w:val="clear" w:color="auto" w:fill="auto"/>
          </w:tcPr>
          <w:p w:rsidR="00475C42" w:rsidRDefault="00475C42" w:rsidP="0009780A">
            <w:pPr>
              <w:pStyle w:val="Default"/>
            </w:pPr>
            <w:r>
              <w:t>5</w:t>
            </w:r>
          </w:p>
        </w:tc>
      </w:tr>
    </w:tbl>
    <w:p w:rsidR="00475C42" w:rsidRDefault="00475C42" w:rsidP="0009780A">
      <w:pPr>
        <w:pStyle w:val="Default"/>
      </w:pPr>
    </w:p>
    <w:p w:rsidR="00475C42" w:rsidRPr="00475C42" w:rsidRDefault="00475C42" w:rsidP="0009780A">
      <w:pPr>
        <w:pStyle w:val="Default"/>
        <w:rPr>
          <w:b/>
          <w:u w:val="single"/>
        </w:rPr>
      </w:pPr>
      <w:r w:rsidRPr="00475C42">
        <w:rPr>
          <w:b/>
          <w:u w:val="single"/>
        </w:rPr>
        <w:t>Sort</w:t>
      </w:r>
    </w:p>
    <w:p w:rsidR="00475C42" w:rsidRDefault="00266E36" w:rsidP="00614268">
      <w:pPr>
        <w:pStyle w:val="Default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5387975</wp:posOffset>
                </wp:positionH>
                <wp:positionV relativeFrom="paragraph">
                  <wp:posOffset>171450</wp:posOffset>
                </wp:positionV>
                <wp:extent cx="123825" cy="182245"/>
                <wp:effectExtent l="0" t="0" r="0" b="0"/>
                <wp:wrapNone/>
                <wp:docPr id="161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822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8" o:spid="_x0000_s1026" type="#_x0000_t32" style="position:absolute;margin-left:424.25pt;margin-top:13.5pt;width:9.75pt;height:14.35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"/>
            </w:pict>
          </mc:Fallback>
        </mc:AlternateContent>
      </w:r>
      <w:r w:rsidR="00475C42">
        <w:t>0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5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1</w:t>
      </w:r>
    </w:p>
    <w:p w:rsidR="00614268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5715</wp:posOffset>
                </wp:positionV>
                <wp:extent cx="133350" cy="161925"/>
                <wp:effectExtent l="0" t="0" r="0" b="0"/>
                <wp:wrapNone/>
                <wp:docPr id="160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9" o:spid="_x0000_s1026" type="#_x0000_t32" style="position:absolute;margin-left:434.75pt;margin-top:.45pt;width:10.5pt;height:12.7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26035</wp:posOffset>
                </wp:positionV>
                <wp:extent cx="152400" cy="152400"/>
                <wp:effectExtent l="0" t="0" r="0" b="0"/>
                <wp:wrapNone/>
                <wp:docPr id="159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0" o:spid="_x0000_s1026" type="#_x0000_t32" style="position:absolute;margin-left:218pt;margin-top:2.05pt;width:12pt;height:1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2606675</wp:posOffset>
                </wp:positionH>
                <wp:positionV relativeFrom="paragraph">
                  <wp:posOffset>26035</wp:posOffset>
                </wp:positionV>
                <wp:extent cx="152400" cy="152400"/>
                <wp:effectExtent l="0" t="0" r="0" b="0"/>
                <wp:wrapNone/>
                <wp:docPr id="158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32" style="position:absolute;margin-left:205.25pt;margin-top:2.05pt;width:12pt;height:12pt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45085</wp:posOffset>
                </wp:positionV>
                <wp:extent cx="171450" cy="152400"/>
                <wp:effectExtent l="0" t="0" r="0" b="0"/>
                <wp:wrapNone/>
                <wp:docPr id="15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38.75pt;margin-top:3.55pt;width:13.5pt;height:12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>
                <wp:simplePos x="0" y="0"/>
                <wp:positionH relativeFrom="column">
                  <wp:posOffset>311150</wp:posOffset>
                </wp:positionH>
                <wp:positionV relativeFrom="paragraph">
                  <wp:posOffset>26035</wp:posOffset>
                </wp:positionV>
                <wp:extent cx="133350" cy="152400"/>
                <wp:effectExtent l="0" t="0" r="0" b="0"/>
                <wp:wrapNone/>
                <wp:docPr id="156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24.5pt;margin-top:2.05pt;width:10.5pt;height:12pt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OmLQIAAEw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"/>
            </w:pict>
          </mc:Fallback>
        </mc:AlternateContent>
      </w:r>
    </w:p>
    <w:p w:rsidR="00475C42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5664200</wp:posOffset>
                </wp:positionH>
                <wp:positionV relativeFrom="paragraph">
                  <wp:posOffset>170815</wp:posOffset>
                </wp:positionV>
                <wp:extent cx="38100" cy="231140"/>
                <wp:effectExtent l="0" t="0" r="0" b="0"/>
                <wp:wrapNone/>
                <wp:docPr id="155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311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4" o:spid="_x0000_s1026" type="#_x0000_t32" style="position:absolute;margin-left:446pt;margin-top:13.45pt;width:3pt;height:18.2pt;flip:x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AWLAIAAEsEAAAOAAAAZHJzL2Uyb0RvYy54bWysVMGO2jAQvVfqP1i5QxIIFCLCapVAe9hu&#10;kXb7AcZ2EquObdmGgKr+e8cOULa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5273675</wp:posOffset>
                </wp:positionH>
                <wp:positionV relativeFrom="paragraph">
                  <wp:posOffset>170815</wp:posOffset>
                </wp:positionV>
                <wp:extent cx="95250" cy="200025"/>
                <wp:effectExtent l="0" t="0" r="0" b="0"/>
                <wp:wrapNone/>
                <wp:docPr id="154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415.25pt;margin-top:13.45pt;width:7.5pt;height:15.75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170815</wp:posOffset>
                </wp:positionV>
                <wp:extent cx="57150" cy="200025"/>
                <wp:effectExtent l="0" t="0" r="0" b="0"/>
                <wp:wrapNone/>
                <wp:docPr id="15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234.5pt;margin-top:13.45pt;width:4.5pt;height:15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2863850</wp:posOffset>
                </wp:positionH>
                <wp:positionV relativeFrom="paragraph">
                  <wp:posOffset>170815</wp:posOffset>
                </wp:positionV>
                <wp:extent cx="95250" cy="180975"/>
                <wp:effectExtent l="0" t="0" r="0" b="0"/>
                <wp:wrapNone/>
                <wp:docPr id="15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225.5pt;margin-top:13.45pt;width:7.5pt;height:14.25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170815</wp:posOffset>
                </wp:positionV>
                <wp:extent cx="123825" cy="200025"/>
                <wp:effectExtent l="0" t="0" r="0" b="0"/>
                <wp:wrapNone/>
                <wp:docPr id="15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11pt;margin-top:13.45pt;width:9.75pt;height:15.75pt;flip:x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"/>
            </w:pict>
          </mc:Fallback>
        </mc:AlternateContent>
      </w:r>
      <w:r w:rsidR="00475C42">
        <w:t xml:space="preserve">       1         2</w:t>
      </w:r>
      <w:r w:rsidR="00614268">
        <w:tab/>
      </w:r>
      <w:r w:rsidR="00614268">
        <w:tab/>
        <w:t>swap</w:t>
      </w:r>
      <w:r w:rsidR="00614268">
        <w:tab/>
      </w:r>
      <w:r w:rsidR="00614268">
        <w:tab/>
        <w:t xml:space="preserve">       1        2</w:t>
      </w:r>
      <w:r w:rsidR="00614268">
        <w:tab/>
      </w:r>
      <w:r w:rsidR="00614268">
        <w:tab/>
        <w:t>adjust</w:t>
      </w:r>
      <w:r w:rsidR="00614268">
        <w:tab/>
      </w:r>
      <w:r w:rsidR="00614268">
        <w:tab/>
      </w:r>
      <w:r w:rsidR="00614268">
        <w:tab/>
        <w:t xml:space="preserve">        3       2</w:t>
      </w:r>
    </w:p>
    <w:p w:rsidR="00475C42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5711825</wp:posOffset>
                </wp:positionH>
                <wp:positionV relativeFrom="paragraph">
                  <wp:posOffset>14605</wp:posOffset>
                </wp:positionV>
                <wp:extent cx="104775" cy="190500"/>
                <wp:effectExtent l="0" t="0" r="0" b="0"/>
                <wp:wrapNone/>
                <wp:docPr id="15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26" type="#_x0000_t32" style="position:absolute;margin-left:449.75pt;margin-top:1.15pt;width:8.25pt;height: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1qDJQIAAEI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14605</wp:posOffset>
                </wp:positionV>
                <wp:extent cx="57150" cy="161925"/>
                <wp:effectExtent l="0" t="0" r="0" b="0"/>
                <wp:wrapNone/>
                <wp:docPr id="14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0" o:spid="_x0000_s1026" type="#_x0000_t32" style="position:absolute;margin-left:423.5pt;margin-top:1.15pt;width:4.5pt;height:12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33655</wp:posOffset>
                </wp:positionV>
                <wp:extent cx="85725" cy="161925"/>
                <wp:effectExtent l="0" t="0" r="0" b="0"/>
                <wp:wrapNone/>
                <wp:docPr id="148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1" o:spid="_x0000_s1026" type="#_x0000_t32" style="position:absolute;margin-left:204.5pt;margin-top:2.65pt;width:6.75pt;height:12.7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14605</wp:posOffset>
                </wp:positionV>
                <wp:extent cx="95250" cy="161925"/>
                <wp:effectExtent l="0" t="0" r="0" b="0"/>
                <wp:wrapNone/>
                <wp:docPr id="147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2" o:spid="_x0000_s1026" type="#_x0000_t32" style="position:absolute;margin-left:196.25pt;margin-top:1.15pt;width:7.5pt;height:12.7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33655</wp:posOffset>
                </wp:positionV>
                <wp:extent cx="123825" cy="133350"/>
                <wp:effectExtent l="0" t="0" r="0" b="0"/>
                <wp:wrapNone/>
                <wp:docPr id="146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3" o:spid="_x0000_s1026" type="#_x0000_t32" style="position:absolute;margin-left:59.75pt;margin-top:2.65pt;width:9.75pt;height:10.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14605</wp:posOffset>
                </wp:positionV>
                <wp:extent cx="28575" cy="161925"/>
                <wp:effectExtent l="0" t="0" r="0" b="0"/>
                <wp:wrapNone/>
                <wp:docPr id="145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51.5pt;margin-top:1.15pt;width:2.25pt;height:12.75pt;flip:x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14605</wp:posOffset>
                </wp:positionV>
                <wp:extent cx="76200" cy="190500"/>
                <wp:effectExtent l="0" t="0" r="0" b="0"/>
                <wp:wrapNone/>
                <wp:docPr id="14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22.25pt;margin-top:1.15pt;width:6pt;height:1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tpIwIAAEE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"/>
            </w:pict>
          </mc:Fallback>
        </mc:AlternateContent>
      </w:r>
    </w:p>
    <w:p w:rsidR="00475C42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156210</wp:posOffset>
                </wp:positionV>
                <wp:extent cx="38100" cy="200025"/>
                <wp:effectExtent l="0" t="0" r="0" b="0"/>
                <wp:wrapNone/>
                <wp:docPr id="143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209pt;margin-top:12.3pt;width:3pt;height:15.75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2330450</wp:posOffset>
                </wp:positionH>
                <wp:positionV relativeFrom="paragraph">
                  <wp:posOffset>172720</wp:posOffset>
                </wp:positionV>
                <wp:extent cx="133350" cy="200025"/>
                <wp:effectExtent l="0" t="0" r="0" b="0"/>
                <wp:wrapNone/>
                <wp:docPr id="142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33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7" o:spid="_x0000_s1026" type="#_x0000_t32" style="position:absolute;margin-left:183.5pt;margin-top:13.6pt;width:10.5pt;height:15.7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172720</wp:posOffset>
                </wp:positionV>
                <wp:extent cx="114300" cy="200025"/>
                <wp:effectExtent l="0" t="0" r="0" b="0"/>
                <wp:wrapNone/>
                <wp:docPr id="141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8" o:spid="_x0000_s1026" type="#_x0000_t32" style="position:absolute;margin-left:2pt;margin-top:13.6pt;width:9pt;height:15.75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"/>
            </w:pict>
          </mc:Fallback>
        </mc:AlternateContent>
      </w:r>
      <w:r w:rsidR="00475C42">
        <w:t xml:space="preserve">   4    3      7</w:t>
      </w:r>
      <w:r w:rsidR="00475C42">
        <w:tab/>
        <w:t>8</w:t>
      </w:r>
      <w:r w:rsidR="00614268">
        <w:t xml:space="preserve">                                      4    3   7   8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 xml:space="preserve">     4    5   7   8</w:t>
      </w:r>
    </w:p>
    <w:p w:rsidR="00475C42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6985</wp:posOffset>
                </wp:positionV>
                <wp:extent cx="47625" cy="190500"/>
                <wp:effectExtent l="0" t="0" r="0" b="0"/>
                <wp:wrapNone/>
                <wp:docPr id="140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9" o:spid="_x0000_s1026" type="#_x0000_t32" style="position:absolute;margin-left:195.5pt;margin-top:.55pt;width:3.75pt;height: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6985</wp:posOffset>
                </wp:positionV>
                <wp:extent cx="19050" cy="190500"/>
                <wp:effectExtent l="0" t="0" r="0" b="0"/>
                <wp:wrapNone/>
                <wp:docPr id="139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0" o:spid="_x0000_s1026" type="#_x0000_t32" style="position:absolute;margin-left:26pt;margin-top:.55pt;width:1.5pt;height:15pt;flip:x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26035</wp:posOffset>
                </wp:positionV>
                <wp:extent cx="47625" cy="171450"/>
                <wp:effectExtent l="0" t="0" r="0" b="0"/>
                <wp:wrapNone/>
                <wp:docPr id="13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1" o:spid="_x0000_s1026" type="#_x0000_t32" style="position:absolute;margin-left:11.75pt;margin-top:2.05pt;width:3.75pt;height:13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"/>
            </w:pict>
          </mc:Fallback>
        </mc:AlternateContent>
      </w:r>
    </w:p>
    <w:p w:rsidR="00475C42" w:rsidRDefault="00475C42" w:rsidP="00475C42">
      <w:pPr>
        <w:pStyle w:val="Default"/>
      </w:pPr>
      <w:r>
        <w:t>6   9  5</w:t>
      </w:r>
      <w:r w:rsidR="00614268">
        <w:t xml:space="preserve"> </w:t>
      </w:r>
      <w:r w:rsidR="00614268">
        <w:tab/>
      </w:r>
      <w:r w:rsidR="00614268">
        <w:tab/>
      </w:r>
      <w:r w:rsidR="00614268">
        <w:tab/>
        <w:t xml:space="preserve">             6   9 0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6     9  0</w:t>
      </w: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137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2" o:spid="_x0000_s1026" type="#_x0000_t32" style="position:absolute;margin-left:434.75pt;margin-top:13.8pt;width:14.25pt;height:12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DCJAIAAEM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136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3" o:spid="_x0000_s1026" type="#_x0000_t32" style="position:absolute;margin-left:422.75pt;margin-top:13.8pt;width:12pt;height:13.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135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4" o:spid="_x0000_s1026" type="#_x0000_t32" style="position:absolute;margin-left:291.5pt;margin-top:13.8pt;width:12.75pt;height:13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134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5" o:spid="_x0000_s1026" type="#_x0000_t32" style="position:absolute;margin-left:275.75pt;margin-top:13.05pt;width:14.25pt;height:14.25pt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133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6" o:spid="_x0000_s1026" type="#_x0000_t32" style="position:absolute;margin-left:95pt;margin-top:13.8pt;width:15pt;height:12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"/>
            </w:pict>
          </mc:Fallback>
        </mc:AlternateContent>
      </w:r>
      <w:r w:rsidR="00614268">
        <w:tab/>
      </w:r>
      <w:r w:rsidR="00614268">
        <w:tab/>
      </w:r>
      <w:r w:rsidR="00614268">
        <w:tab/>
        <w:t>9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2</w:t>
      </w:r>
      <w:r w:rsidR="00614268">
        <w:tab/>
      </w:r>
      <w:r w:rsidR="00614268">
        <w:tab/>
      </w:r>
      <w:r w:rsidR="00614268">
        <w:tab/>
        <w:t xml:space="preserve">            6</w:t>
      </w:r>
    </w:p>
    <w:p w:rsidR="00614268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132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7" o:spid="_x0000_s1026" type="#_x0000_t32" style="position:absolute;margin-left:110.75pt;margin-top:.75pt;width:15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"/>
            </w:pict>
          </mc:Fallback>
        </mc:AlternateContent>
      </w:r>
    </w:p>
    <w:p w:rsidR="00614268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131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8" o:spid="_x0000_s1026" type="#_x0000_t32" style="position:absolute;margin-left:441.5pt;margin-top:13.2pt;width:11.25pt;height:16.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CLXOWPLgIAAE0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130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9" o:spid="_x0000_s1026" type="#_x0000_t32" style="position:absolute;margin-left:406.25pt;margin-top:13.95pt;width:12.75pt;height:14.25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Z8FanCsCAABN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129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0" o:spid="_x0000_s1026" type="#_x0000_t32" style="position:absolute;margin-left:308.75pt;margin-top:13.2pt;width:10.5pt;height: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VPJgIAAEMEAAAOAAAAZHJzL2Uyb0RvYy54bWysU82O2yAQvlfqOyDuie3E2SZ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DnIxVPJgIAAEM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128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1" o:spid="_x0000_s1026" type="#_x0000_t32" style="position:absolute;margin-left:300.5pt;margin-top:12.45pt;width:8.25pt;height:16.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/ZMAIAAE0EAAAOAAAAZHJzL2Uyb0RvYy54bWysVE2P2jAQvVfqf7Byh3w0s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127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2" o:spid="_x0000_s1026" type="#_x0000_t32" style="position:absolute;margin-left:275pt;margin-top:11.7pt;width:7.5pt;height:15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V1HaWyACAABC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12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3" o:spid="_x0000_s1026" type="#_x0000_t32" style="position:absolute;margin-left:265.25pt;margin-top:10.95pt;width:9.75pt;height:15.75pt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125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type="#_x0000_t32" style="position:absolute;margin-left:128pt;margin-top:13.95pt;width:6pt;height: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mdOHZiMCAABC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124" name="Auto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5" o:spid="_x0000_s1026" type="#_x0000_t32" style="position:absolute;margin-left:122pt;margin-top:12.45pt;width:6pt;height:14.25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ocmLA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123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6" o:spid="_x0000_s1026" type="#_x0000_t32" style="position:absolute;margin-left:92pt;margin-top:13.95pt;width:8.25pt;height:15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dBIIwIAAEM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122" name="Auto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7" o:spid="_x0000_s1026" type="#_x0000_t32" style="position:absolute;margin-left:79.25pt;margin-top:11.7pt;width:12.75pt;height:15.75pt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"/>
            </w:pict>
          </mc:Fallback>
        </mc:AlternateContent>
      </w:r>
      <w:r w:rsidR="00614268">
        <w:t>swap</w:t>
      </w:r>
      <w:r w:rsidR="00614268">
        <w:tab/>
      </w:r>
      <w:r w:rsidR="00614268">
        <w:tab/>
        <w:t xml:space="preserve">      3          2</w:t>
      </w:r>
      <w:r w:rsidR="00614268">
        <w:tab/>
      </w:r>
      <w:r w:rsidR="00614268">
        <w:tab/>
        <w:t>adjust</w:t>
      </w:r>
      <w:r w:rsidR="00614268">
        <w:tab/>
      </w:r>
      <w:r w:rsidR="00614268">
        <w:tab/>
        <w:t xml:space="preserve">       3         7</w:t>
      </w:r>
      <w:r w:rsidR="00614268">
        <w:tab/>
      </w:r>
      <w:r w:rsidR="00614268">
        <w:tab/>
        <w:t>swap</w:t>
      </w:r>
      <w:r w:rsidR="00614268">
        <w:tab/>
        <w:t xml:space="preserve">       3         7</w:t>
      </w:r>
    </w:p>
    <w:p w:rsidR="00614268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121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8" o:spid="_x0000_s1026" type="#_x0000_t32" style="position:absolute;margin-left:452.75pt;margin-top:.9pt;width:6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P9uC2sjAgAAQg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120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9" o:spid="_x0000_s1026" type="#_x0000_t32" style="position:absolute;margin-left:419pt;margin-top:.9pt;width:5.25pt;height:12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"/>
            </w:pict>
          </mc:Fallback>
        </mc:AlternateContent>
      </w:r>
    </w:p>
    <w:p w:rsidR="00614268" w:rsidRDefault="00266E36" w:rsidP="00475C42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119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0" o:spid="_x0000_s1026" type="#_x0000_t32" style="position:absolute;margin-left:422pt;margin-top:13.35pt;width:3pt;height:13.5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118" name="Auto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1" o:spid="_x0000_s1026" type="#_x0000_t32" style="position:absolute;margin-left:405.5pt;margin-top:12.6pt;width:6pt;height:12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117" name="Auto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2" o:spid="_x0000_s1026" type="#_x0000_t32" style="position:absolute;margin-left:398pt;margin-top:11.85pt;width:7.5pt;height:12.75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116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3" o:spid="_x0000_s1026" type="#_x0000_t32" style="position:absolute;margin-left:278.75pt;margin-top:12.6pt;width:3.75pt;height:14.2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115" name="Auto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4" o:spid="_x0000_s1026" type="#_x0000_t32" style="position:absolute;margin-left:263.75pt;margin-top:14.1pt;width:4.5pt;height:12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11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5" o:spid="_x0000_s1026" type="#_x0000_t32" style="position:absolute;margin-left:254pt;margin-top:13.35pt;width:9.75pt;height:13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113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6" o:spid="_x0000_s1026" type="#_x0000_t32" style="position:absolute;margin-left:98pt;margin-top:13.35pt;width:4.5pt;height:15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112" name="Auto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7" o:spid="_x0000_s1026" type="#_x0000_t32" style="position:absolute;margin-left:77.75pt;margin-top:14.1pt;width:5.25pt;height:12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a2PSFiMCAABC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111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8" o:spid="_x0000_s1026" type="#_x0000_t32" style="position:absolute;margin-left:66.5pt;margin-top:12.6pt;width:11.25pt;height:14.25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jcLgIAAE0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"/>
            </w:pict>
          </mc:Fallback>
        </mc:AlternateContent>
      </w:r>
      <w:r w:rsidR="00614268">
        <w:t xml:space="preserve">                         4      5     7   8</w:t>
      </w:r>
      <w:r w:rsidR="00614268">
        <w:tab/>
      </w:r>
      <w:r w:rsidR="00614268">
        <w:tab/>
      </w:r>
      <w:r w:rsidR="00614268">
        <w:tab/>
      </w:r>
      <w:r w:rsidR="00614268">
        <w:tab/>
        <w:t xml:space="preserve">   4     5    9     8</w:t>
      </w:r>
      <w:r w:rsidR="00614268">
        <w:tab/>
      </w:r>
      <w:r w:rsidR="00614268">
        <w:tab/>
        <w:t xml:space="preserve">  4     5   9     8    </w:t>
      </w: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  <w:r>
        <w:t xml:space="preserve">                     6     1  0</w:t>
      </w:r>
      <w:r>
        <w:tab/>
      </w:r>
      <w:r>
        <w:tab/>
      </w:r>
      <w:r>
        <w:tab/>
      </w:r>
      <w:r>
        <w:tab/>
        <w:t xml:space="preserve">           6    1  0</w:t>
      </w:r>
      <w:r>
        <w:tab/>
      </w:r>
      <w:r>
        <w:tab/>
      </w:r>
      <w:r>
        <w:tab/>
      </w:r>
      <w:r>
        <w:tab/>
        <w:t>2   1 0</w:t>
      </w: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614268" w:rsidP="00475C42">
      <w:pPr>
        <w:pStyle w:val="Default"/>
      </w:pPr>
    </w:p>
    <w:p w:rsidR="00614268" w:rsidRDefault="00266E36" w:rsidP="00614268">
      <w:pPr>
        <w:pStyle w:val="Defaul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110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9" o:spid="_x0000_s1026" type="#_x0000_t32" style="position:absolute;margin-left:434.75pt;margin-top:13.8pt;width:14.25pt;height:12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sNy/sCMCAABD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109" name="Auto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0" o:spid="_x0000_s1026" type="#_x0000_t32" style="position:absolute;margin-left:422.75pt;margin-top:13.8pt;width:12pt;height:13.5pt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108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1" o:spid="_x0000_s1026" type="#_x0000_t32" style="position:absolute;margin-left:291.5pt;margin-top:13.8pt;width:12.75pt;height:13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107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2" o:spid="_x0000_s1026" type="#_x0000_t32" style="position:absolute;margin-left:275.75pt;margin-top:13.05pt;width:14.25pt;height:14.2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106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3" o:spid="_x0000_s1026" type="#_x0000_t32" style="position:absolute;margin-left:95pt;margin-top:13.8pt;width:15pt;height:12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"/>
            </w:pict>
          </mc:Fallback>
        </mc:AlternateContent>
      </w:r>
      <w:r w:rsidR="00614268">
        <w:tab/>
      </w:r>
      <w:r w:rsidR="00614268">
        <w:tab/>
      </w:r>
      <w:r w:rsidR="00614268">
        <w:tab/>
        <w:t>3</w:t>
      </w:r>
      <w:r w:rsidR="00614268">
        <w:tab/>
      </w:r>
      <w:r w:rsidR="00614268">
        <w:tab/>
      </w:r>
      <w:r w:rsidR="00614268">
        <w:tab/>
      </w:r>
      <w:r w:rsidR="00614268">
        <w:tab/>
      </w:r>
      <w:r w:rsidR="00614268">
        <w:tab/>
        <w:t>8</w:t>
      </w:r>
      <w:r w:rsidR="00614268">
        <w:tab/>
      </w:r>
      <w:r w:rsidR="00614268">
        <w:tab/>
      </w:r>
      <w:r w:rsidR="00614268">
        <w:tab/>
        <w:t xml:space="preserve">       </w:t>
      </w:r>
      <w:r w:rsidR="00EC6B2D">
        <w:t xml:space="preserve">     4</w:t>
      </w:r>
    </w:p>
    <w:p w:rsidR="00614268" w:rsidRDefault="00266E36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4" o:spid="_x0000_s1026" type="#_x0000_t32" style="position:absolute;margin-left:110.75pt;margin-top:.75pt;width:1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MtJQIAAEMEAAAOAAAAZHJzL2Uyb0RvYy54bWysU82O2jAQvlfqO1i+QxI2U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"/>
            </w:pict>
          </mc:Fallback>
        </mc:AlternateContent>
      </w:r>
    </w:p>
    <w:p w:rsidR="00614268" w:rsidRDefault="00266E36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10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5" o:spid="_x0000_s1026" type="#_x0000_t32" style="position:absolute;margin-left:441.5pt;margin-top:13.2pt;width:11.25pt;height:16.5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D6oHmvLgIAAE0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103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6" o:spid="_x0000_s1026" type="#_x0000_t32" style="position:absolute;margin-left:406.25pt;margin-top:13.95pt;width:12.75pt;height:14.25pt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05XJMisCAABN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10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7" o:spid="_x0000_s1026" type="#_x0000_t32" style="position:absolute;margin-left:308.75pt;margin-top:13.2pt;width:10.5pt;height:1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OWJgIAAEM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CsMmOWJgIAAEM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101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8" o:spid="_x0000_s1026" type="#_x0000_t32" style="position:absolute;margin-left:300.5pt;margin-top:12.45pt;width:8.25pt;height:16.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rwLgIAAE0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100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9" o:spid="_x0000_s1026" type="#_x0000_t32" style="position:absolute;margin-left:275pt;margin-top:11.7pt;width:7.5pt;height:15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kSEZcyACAABC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99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0" o:spid="_x0000_s1026" type="#_x0000_t32" style="position:absolute;margin-left:265.25pt;margin-top:10.95pt;width:9.75pt;height:15.75pt;flip:x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98" name="Auto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1" o:spid="_x0000_s1026" type="#_x0000_t32" style="position:absolute;margin-left:128pt;margin-top:13.95pt;width:6pt;height:1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PHEKxSMCAABB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97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2" o:spid="_x0000_s1026" type="#_x0000_t32" style="position:absolute;margin-left:122pt;margin-top:12.45pt;width:6pt;height:14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xcKgIAAEsEAAAOAAAAZHJzL2Uyb0RvYy54bWysVNuO2yAQfa/Uf0C8J7ZT52bFWa3spH3Y&#10;biPt9gMI4BgVAwISJ6r67x3IpZv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F+ufFw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96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3" o:spid="_x0000_s1026" type="#_x0000_t32" style="position:absolute;margin-left:92pt;margin-top:13.95pt;width:8.2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/aIgIAAEI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95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4" o:spid="_x0000_s1026" type="#_x0000_t32" style="position:absolute;margin-left:79.25pt;margin-top:11.7pt;width:12.75pt;height:15.7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"/>
            </w:pict>
          </mc:Fallback>
        </mc:AlternateContent>
      </w:r>
      <w:r w:rsidR="00614268">
        <w:t>adjust</w:t>
      </w:r>
      <w:r w:rsidR="00614268">
        <w:tab/>
      </w:r>
      <w:r w:rsidR="00614268">
        <w:tab/>
        <w:t xml:space="preserve">      4          7</w:t>
      </w:r>
      <w:r w:rsidR="00614268">
        <w:tab/>
      </w:r>
      <w:r w:rsidR="00614268">
        <w:tab/>
        <w:t>swap</w:t>
      </w:r>
      <w:r w:rsidR="00614268">
        <w:tab/>
      </w:r>
      <w:r w:rsidR="00614268">
        <w:tab/>
        <w:t xml:space="preserve">       4         7</w:t>
      </w:r>
      <w:r w:rsidR="00614268">
        <w:tab/>
      </w:r>
      <w:r w:rsidR="00614268">
        <w:tab/>
      </w:r>
      <w:r w:rsidR="00EC6B2D">
        <w:t>adjust</w:t>
      </w:r>
      <w:r w:rsidR="00614268">
        <w:tab/>
        <w:t xml:space="preserve">       </w:t>
      </w:r>
      <w:r w:rsidR="00EC6B2D">
        <w:t>5</w:t>
      </w:r>
      <w:r w:rsidR="00614268">
        <w:t xml:space="preserve">         7</w:t>
      </w:r>
    </w:p>
    <w:p w:rsidR="00614268" w:rsidRDefault="00266E36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94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5" o:spid="_x0000_s1026" type="#_x0000_t32" style="position:absolute;margin-left:452.75pt;margin-top:.9pt;width:6.75pt;height:1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K+Lpo4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93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6" o:spid="_x0000_s1026" type="#_x0000_t32" style="position:absolute;margin-left:419pt;margin-top:.9pt;width:5.25pt;height:12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iyIg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"/>
            </w:pict>
          </mc:Fallback>
        </mc:AlternateContent>
      </w:r>
    </w:p>
    <w:p w:rsidR="00614268" w:rsidRDefault="00266E36" w:rsidP="0061426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92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7" o:spid="_x0000_s1026" type="#_x0000_t32" style="position:absolute;margin-left:422pt;margin-top:13.35pt;width:3pt;height:13.5pt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91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8" o:spid="_x0000_s1026" type="#_x0000_t32" style="position:absolute;margin-left:405.5pt;margin-top:12.6pt;width:6pt;height:12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uiIgIAAEEEAAAOAAAAZHJzL2Uyb0RvYy54bWysU02P2jAQvVfqf7B8hyQ0sBARVqsEetl2&#10;kXb7A4ztJFYd27INAVX97x2bDy3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90" name="Auto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9" o:spid="_x0000_s1026" type="#_x0000_t32" style="position:absolute;margin-left:398pt;margin-top:11.85pt;width:7.5pt;height:12.75pt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89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0" o:spid="_x0000_s1026" type="#_x0000_t32" style="position:absolute;margin-left:278.75pt;margin-top:12.6pt;width:3.75pt;height:14.2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88" name="Auto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1" o:spid="_x0000_s1026" type="#_x0000_t32" style="position:absolute;margin-left:263.75pt;margin-top:14.1pt;width:4.5pt;height:12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87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2" o:spid="_x0000_s1026" type="#_x0000_t32" style="position:absolute;margin-left:254pt;margin-top:13.35pt;width:9.75pt;height:13.5pt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86" name="Auto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3" o:spid="_x0000_s1026" type="#_x0000_t32" style="position:absolute;margin-left:98pt;margin-top:13.35pt;width:4.5pt;height:1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A8/Xx0LAIAAEs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85" name="Auto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4" o:spid="_x0000_s1026" type="#_x0000_t32" style="position:absolute;margin-left:77.75pt;margin-top:14.1pt;width:5.25pt;height:1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84" name="Auto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5" o:spid="_x0000_s1026" type="#_x0000_t32" style="position:absolute;margin-left:66.5pt;margin-top:12.6pt;width:11.25pt;height:14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jtLQIAAEw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"/>
            </w:pict>
          </mc:Fallback>
        </mc:AlternateContent>
      </w:r>
      <w:r w:rsidR="00614268">
        <w:t xml:space="preserve">                         6      5     9   8</w:t>
      </w:r>
      <w:r w:rsidR="00614268">
        <w:tab/>
      </w:r>
      <w:r w:rsidR="00614268">
        <w:tab/>
      </w:r>
      <w:r w:rsidR="00614268">
        <w:tab/>
      </w:r>
      <w:r w:rsidR="00614268">
        <w:tab/>
        <w:t xml:space="preserve">   6     8    9     3</w:t>
      </w:r>
      <w:r w:rsidR="00614268">
        <w:tab/>
      </w:r>
      <w:r w:rsidR="00614268">
        <w:tab/>
        <w:t xml:space="preserve"> </w:t>
      </w:r>
      <w:r w:rsidR="00EC6B2D">
        <w:t xml:space="preserve"> 6     8</w:t>
      </w:r>
      <w:r w:rsidR="00614268">
        <w:t xml:space="preserve">   9 </w:t>
      </w:r>
      <w:r w:rsidR="00EC6B2D">
        <w:t xml:space="preserve">    3</w:t>
      </w:r>
      <w:r w:rsidR="00614268">
        <w:t xml:space="preserve">    </w:t>
      </w:r>
    </w:p>
    <w:p w:rsidR="00614268" w:rsidRDefault="00614268" w:rsidP="00614268">
      <w:pPr>
        <w:pStyle w:val="Default"/>
      </w:pPr>
    </w:p>
    <w:p w:rsidR="00614268" w:rsidRDefault="00614268" w:rsidP="00614268">
      <w:pPr>
        <w:pStyle w:val="Default"/>
      </w:pPr>
      <w:r>
        <w:t xml:space="preserve">                     2     1  0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        2</w:t>
      </w:r>
      <w:r>
        <w:t xml:space="preserve">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614268">
      <w:pPr>
        <w:pStyle w:val="Default"/>
      </w:pPr>
    </w:p>
    <w:p w:rsidR="00EC6B2D" w:rsidRDefault="00EC6B2D" w:rsidP="00614268">
      <w:pPr>
        <w:pStyle w:val="Default"/>
      </w:pP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83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6" o:spid="_x0000_s1026" type="#_x0000_t32" style="position:absolute;margin-left:434.75pt;margin-top:13.8pt;width:14.25pt;height:12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WkIwIAAEI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fY3lpCMCAABC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82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7" o:spid="_x0000_s1026" type="#_x0000_t32" style="position:absolute;margin-left:422.75pt;margin-top:13.8pt;width:12pt;height:13.5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eSrLQ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81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8" o:spid="_x0000_s1026" type="#_x0000_t32" style="position:absolute;margin-left:291.5pt;margin-top:13.8pt;width:12.75pt;height:13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80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9" o:spid="_x0000_s1026" type="#_x0000_t32" style="position:absolute;margin-left:275.75pt;margin-top:13.05pt;width:14.25pt;height:14.25pt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79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0" o:spid="_x0000_s1026" type="#_x0000_t32" style="position:absolute;margin-left:95pt;margin-top:13.8pt;width:15pt;height:12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"/>
            </w:pict>
          </mc:Fallback>
        </mc:AlternateContent>
      </w:r>
      <w:r w:rsidR="00EC6B2D">
        <w:tab/>
      </w:r>
      <w:r w:rsidR="00EC6B2D">
        <w:tab/>
      </w:r>
      <w:r w:rsidR="00EC6B2D">
        <w:tab/>
        <w:t>9</w:t>
      </w:r>
      <w:r w:rsidR="00EC6B2D">
        <w:tab/>
      </w:r>
      <w:r w:rsidR="00EC6B2D">
        <w:tab/>
      </w:r>
      <w:r w:rsidR="00EC6B2D">
        <w:tab/>
      </w:r>
      <w:r w:rsidR="00EC6B2D">
        <w:tab/>
      </w:r>
      <w:r w:rsidR="00EC6B2D">
        <w:tab/>
        <w:t>5</w:t>
      </w:r>
      <w:r w:rsidR="00EC6B2D">
        <w:tab/>
      </w:r>
      <w:r w:rsidR="00EC6B2D">
        <w:tab/>
      </w:r>
      <w:r w:rsidR="00EC6B2D">
        <w:tab/>
        <w:t xml:space="preserve">            8</w: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78" name="Auto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1" o:spid="_x0000_s1026" type="#_x0000_t32" style="position:absolute;margin-left:110.75pt;margin-top:.75pt;width:15pt;height:1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"/>
            </w:pict>
          </mc:Fallback>
        </mc:AlternateConten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77" name="Auto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2" o:spid="_x0000_s1026" type="#_x0000_t32" style="position:absolute;margin-left:441.5pt;margin-top:13.2pt;width:11.25pt;height:16.5pt;flip:x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AlmIwgLgIAAEw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76" name="Auto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3" o:spid="_x0000_s1026" type="#_x0000_t32" style="position:absolute;margin-left:406.25pt;margin-top:13.95pt;width:12.75pt;height:14.25pt;flip:x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yQUzMysCAABM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7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308.75pt;margin-top:13.2pt;width:10.5pt;height: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AMcfiaJgIAAEI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7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300.5pt;margin-top:12.45pt;width:8.25pt;height:16.5pt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7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275pt;margin-top:11.7pt;width:7.5pt;height:15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HKWY2CACAABB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72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265.25pt;margin-top:10.95pt;width:9.75pt;height:15.75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71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8" o:spid="_x0000_s1026" type="#_x0000_t32" style="position:absolute;margin-left:128pt;margin-top:13.95pt;width:6pt;height: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7StJAIAAEE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70" name="Auto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9" o:spid="_x0000_s1026" type="#_x0000_t32" style="position:absolute;margin-left:122pt;margin-top:12.45pt;width:6pt;height:14.25pt;flip:x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P3wWDs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69" name="Auto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0" o:spid="_x0000_s1026" type="#_x0000_t32" style="position:absolute;margin-left:92pt;margin-top:13.95pt;width:8.25pt;height:15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68" name="Auto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1" o:spid="_x0000_s1026" type="#_x0000_t32" style="position:absolute;margin-left:79.25pt;margin-top:11.7pt;width:12.75pt;height:15.75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"/>
            </w:pict>
          </mc:Fallback>
        </mc:AlternateContent>
      </w:r>
      <w:r w:rsidR="00EC6B2D">
        <w:t>swap</w:t>
      </w:r>
      <w:r w:rsidR="00EC6B2D">
        <w:tab/>
      </w:r>
      <w:r w:rsidR="00EC6B2D">
        <w:tab/>
        <w:t xml:space="preserve">      5          7</w:t>
      </w:r>
      <w:r w:rsidR="00EC6B2D">
        <w:tab/>
      </w:r>
      <w:r w:rsidR="00EC6B2D">
        <w:tab/>
        <w:t>adjust</w:t>
      </w:r>
      <w:r w:rsidR="00EC6B2D">
        <w:tab/>
      </w:r>
      <w:r w:rsidR="00EC6B2D">
        <w:tab/>
        <w:t xml:space="preserve">       6         7</w:t>
      </w:r>
      <w:r w:rsidR="00EC6B2D">
        <w:tab/>
      </w:r>
      <w:r w:rsidR="00EC6B2D">
        <w:tab/>
        <w:t>swap</w:t>
      </w:r>
      <w:r w:rsidR="00EC6B2D">
        <w:tab/>
        <w:t xml:space="preserve">       6         7</w: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67" name="Auto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2" o:spid="_x0000_s1026" type="#_x0000_t32" style="position:absolute;margin-left:452.75pt;margin-top:.9pt;width:6.75pt;height:12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PEPXhc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66" name="Auto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3" o:spid="_x0000_s1026" type="#_x0000_t32" style="position:absolute;margin-left:419pt;margin-top:.9pt;width:5.25pt;height:12.7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SmIw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"/>
            </w:pict>
          </mc:Fallback>
        </mc:AlternateConten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65" name="Auto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4" o:spid="_x0000_s1026" type="#_x0000_t32" style="position:absolute;margin-left:422pt;margin-top:13.35pt;width:3pt;height:13.5pt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fvLAIAAEsEAAAOAAAAZHJzL2Uyb0RvYy54bWysVNuO2yAQfa/Uf0C8J7azzs2Ks1rZSfuw&#10;bSPt9gMI4BgVAwISJ6r67x3Ipdn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64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5" o:spid="_x0000_s1026" type="#_x0000_t32" style="position:absolute;margin-left:405.5pt;margin-top:12.6pt;width:6pt;height:12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63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6" o:spid="_x0000_s1026" type="#_x0000_t32" style="position:absolute;margin-left:398pt;margin-top:11.85pt;width:7.5pt;height:12.75pt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6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7" o:spid="_x0000_s1026" type="#_x0000_t32" style="position:absolute;margin-left:278.75pt;margin-top:12.6pt;width:3.75pt;height:14.25pt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61" name="Auto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8" o:spid="_x0000_s1026" type="#_x0000_t32" style="position:absolute;margin-left:263.75pt;margin-top:14.1pt;width:4.5pt;height:12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60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32" style="position:absolute;margin-left:254pt;margin-top:13.35pt;width:9.75pt;height:13.5pt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59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0" o:spid="_x0000_s1026" type="#_x0000_t32" style="position:absolute;margin-left:98pt;margin-top:13.35pt;width:4.5pt;height:1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DfOKmnLAIAAEs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58" name="Auto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1" o:spid="_x0000_s1026" type="#_x0000_t32" style="position:absolute;margin-left:77.75pt;margin-top:14.1pt;width:5.25pt;height:12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0B++iiMCAABB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57" name="Auto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2" o:spid="_x0000_s1026" type="#_x0000_t32" style="position:absolute;margin-left:66.5pt;margin-top:12.6pt;width:11.25pt;height:14.2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YTLQIAAEw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"/>
            </w:pict>
          </mc:Fallback>
        </mc:AlternateContent>
      </w:r>
      <w:r w:rsidR="00EC6B2D">
        <w:t xml:space="preserve">                         6      8     4   3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9     8    4     3</w:t>
      </w:r>
      <w:r w:rsidR="00EC6B2D">
        <w:tab/>
      </w:r>
      <w:r w:rsidR="00EC6B2D">
        <w:tab/>
        <w:t xml:space="preserve">  9     5   4     3    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  <w:r>
        <w:t xml:space="preserve">                     2     1  0</w:t>
      </w:r>
      <w:r>
        <w:tab/>
      </w:r>
      <w:r>
        <w:tab/>
      </w:r>
      <w:r>
        <w:tab/>
      </w:r>
      <w:r>
        <w:tab/>
        <w:t xml:space="preserve">           2    1  0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56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3" o:spid="_x0000_s1026" type="#_x0000_t32" style="position:absolute;margin-left:434.75pt;margin-top:13.8pt;width:14.25pt;height:12.7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dm/JRyMCAABC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55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4" o:spid="_x0000_s1026" type="#_x0000_t32" style="position:absolute;margin-left:422.75pt;margin-top:13.8pt;width:12pt;height:13.5pt;flip:x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54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5" o:spid="_x0000_s1026" type="#_x0000_t32" style="position:absolute;margin-left:291.5pt;margin-top:13.8pt;width:12.75pt;height:13.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53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6" o:spid="_x0000_s1026" type="#_x0000_t32" style="position:absolute;margin-left:275.75pt;margin-top:13.05pt;width:14.25pt;height:14.25pt;flip:x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5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7" o:spid="_x0000_s1026" type="#_x0000_t32" style="position:absolute;margin-left:95pt;margin-top:13.8pt;width:15pt;height:12pt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"/>
            </w:pict>
          </mc:Fallback>
        </mc:AlternateContent>
      </w:r>
      <w:r w:rsidR="00EC6B2D">
        <w:tab/>
      </w:r>
      <w:r w:rsidR="00EC6B2D">
        <w:tab/>
      </w:r>
      <w:r w:rsidR="00EC6B2D">
        <w:tab/>
        <w:t>6</w:t>
      </w:r>
      <w:r w:rsidR="00EC6B2D">
        <w:tab/>
      </w:r>
      <w:r w:rsidR="00EC6B2D">
        <w:tab/>
      </w:r>
      <w:r w:rsidR="00EC6B2D">
        <w:tab/>
      </w:r>
      <w:r w:rsidR="00EC6B2D">
        <w:tab/>
      </w:r>
      <w:r w:rsidR="00EC6B2D">
        <w:tab/>
        <w:t>9</w:t>
      </w:r>
      <w:r w:rsidR="00EC6B2D">
        <w:tab/>
      </w:r>
      <w:r w:rsidR="00EC6B2D">
        <w:tab/>
      </w:r>
      <w:r w:rsidR="00EC6B2D">
        <w:tab/>
        <w:t xml:space="preserve">            7</w: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51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8" o:spid="_x0000_s1026" type="#_x0000_t32" style="position:absolute;margin-left:110.75pt;margin-top:.75pt;width:15pt;height:1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"/>
            </w:pict>
          </mc:Fallback>
        </mc:AlternateConten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50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9" o:spid="_x0000_s1026" type="#_x0000_t32" style="position:absolute;margin-left:441.5pt;margin-top:13.2pt;width:11.25pt;height:16.5pt;flip:x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49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0" o:spid="_x0000_s1026" type="#_x0000_t32" style="position:absolute;margin-left:406.25pt;margin-top:13.95pt;width:12.75pt;height:14.25pt;flip:x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48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1" o:spid="_x0000_s1026" type="#_x0000_t32" style="position:absolute;margin-left:308.75pt;margin-top:13.2pt;width:10.5pt;height: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47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2" o:spid="_x0000_s1026" type="#_x0000_t32" style="position:absolute;margin-left:300.5pt;margin-top:12.45pt;width:8.25pt;height:16.5pt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46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3" o:spid="_x0000_s1026" type="#_x0000_t32" style="position:absolute;margin-left:275pt;margin-top:11.7pt;width:7.5pt;height:15.7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1nIAIAAEE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Bbr9ZyACAABB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45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4" o:spid="_x0000_s1026" type="#_x0000_t32" style="position:absolute;margin-left:265.25pt;margin-top:10.95pt;width:9.75pt;height:15.75pt;flip:x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44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5" o:spid="_x0000_s1026" type="#_x0000_t32" style="position:absolute;margin-left:128pt;margin-top:13.95pt;width:6pt;height: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yzigWiMCAABB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43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6" o:spid="_x0000_s1026" type="#_x0000_t32" style="position:absolute;margin-left:122pt;margin-top:12.45pt;width:6pt;height:14.25pt;flip:x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IqLMg4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42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7" o:spid="_x0000_s1026" type="#_x0000_t32" style="position:absolute;margin-left:92pt;margin-top:13.95pt;width:8.25pt;height:15.7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41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8" o:spid="_x0000_s1026" type="#_x0000_t32" style="position:absolute;margin-left:79.25pt;margin-top:11.7pt;width:12.75pt;height:15.75pt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"/>
            </w:pict>
          </mc:Fallback>
        </mc:AlternateContent>
      </w:r>
      <w:r w:rsidR="00EC6B2D">
        <w:t>adjust</w:t>
      </w:r>
      <w:r w:rsidR="00EC6B2D">
        <w:tab/>
      </w:r>
      <w:r w:rsidR="00EC6B2D">
        <w:tab/>
        <w:t xml:space="preserve">      8          7</w:t>
      </w:r>
      <w:r w:rsidR="00EC6B2D">
        <w:tab/>
      </w:r>
      <w:r w:rsidR="00EC6B2D">
        <w:tab/>
        <w:t>swap</w:t>
      </w:r>
      <w:r w:rsidR="00EC6B2D">
        <w:tab/>
      </w:r>
      <w:r w:rsidR="00EC6B2D">
        <w:tab/>
        <w:t xml:space="preserve">       8         7</w:t>
      </w:r>
      <w:r w:rsidR="00EC6B2D">
        <w:tab/>
      </w:r>
      <w:r w:rsidR="00EC6B2D">
        <w:tab/>
        <w:t>adjust</w:t>
      </w:r>
      <w:r w:rsidR="00EC6B2D">
        <w:tab/>
        <w:t xml:space="preserve">       8         9</w: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40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9" o:spid="_x0000_s1026" type="#_x0000_t32" style="position:absolute;margin-left:452.75pt;margin-top:.9pt;width:6.75pt;height:12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K2FLFc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39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0" o:spid="_x0000_s1026" type="#_x0000_t32" style="position:absolute;margin-left:419pt;margin-top:.9pt;width:5.25pt;height:12.7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XIIg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"/>
            </w:pict>
          </mc:Fallback>
        </mc:AlternateConten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38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1" o:spid="_x0000_s1026" type="#_x0000_t32" style="position:absolute;margin-left:422pt;margin-top:13.35pt;width:3pt;height:13.5pt;flip:x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37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2" o:spid="_x0000_s1026" type="#_x0000_t32" style="position:absolute;margin-left:405.5pt;margin-top:12.6pt;width:6pt;height:12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5QIwIAAEE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36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3" o:spid="_x0000_s1026" type="#_x0000_t32" style="position:absolute;margin-left:398pt;margin-top:11.85pt;width:7.5pt;height:12.75pt;flip:x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35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4" o:spid="_x0000_s1026" type="#_x0000_t32" style="position:absolute;margin-left:278.75pt;margin-top:12.6pt;width:3.75pt;height:14.25pt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34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5" o:spid="_x0000_s1026" type="#_x0000_t32" style="position:absolute;margin-left:263.75pt;margin-top:14.1pt;width:4.5pt;height:12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juIwIAAEE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33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6" o:spid="_x0000_s1026" type="#_x0000_t32" style="position:absolute;margin-left:254pt;margin-top:13.35pt;width:9.75pt;height:13.5pt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32" name="Auto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7" o:spid="_x0000_s1026" type="#_x0000_t32" style="position:absolute;margin-left:98pt;margin-top:13.35pt;width:4.5pt;height:15pt;flip:x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DIwkoRLAIAAEs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31" name="Auto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8" o:spid="_x0000_s1026" type="#_x0000_t32" style="position:absolute;margin-left:77.75pt;margin-top:14.1pt;width:5.25pt;height:12.7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msiljiMCAABB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30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09" o:spid="_x0000_s1026" type="#_x0000_t32" style="position:absolute;margin-left:66.5pt;margin-top:12.6pt;width:11.25pt;height:14.25pt;flip:x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oNLgIAAEw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"/>
            </w:pict>
          </mc:Fallback>
        </mc:AlternateContent>
      </w:r>
      <w:r w:rsidR="00EC6B2D">
        <w:t xml:space="preserve">                         9      5     4   3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6     5    4     3</w:t>
      </w:r>
      <w:r w:rsidR="00EC6B2D">
        <w:tab/>
      </w:r>
      <w:r w:rsidR="00EC6B2D">
        <w:tab/>
        <w:t xml:space="preserve">  6     5   4     3    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  <w:r>
        <w:t xml:space="preserve">                     2     1  0</w:t>
      </w:r>
      <w:r>
        <w:tab/>
      </w:r>
      <w:r>
        <w:tab/>
      </w:r>
      <w:r>
        <w:tab/>
      </w:r>
      <w:r>
        <w:tab/>
        <w:t xml:space="preserve">           2    1  0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>
                <wp:simplePos x="0" y="0"/>
                <wp:positionH relativeFrom="column">
                  <wp:posOffset>5521325</wp:posOffset>
                </wp:positionH>
                <wp:positionV relativeFrom="paragraph">
                  <wp:posOffset>175260</wp:posOffset>
                </wp:positionV>
                <wp:extent cx="180975" cy="161925"/>
                <wp:effectExtent l="0" t="0" r="0" b="0"/>
                <wp:wrapNone/>
                <wp:docPr id="29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0" o:spid="_x0000_s1026" type="#_x0000_t32" style="position:absolute;margin-left:434.75pt;margin-top:13.8pt;width:14.25pt;height:12.7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175260</wp:posOffset>
                </wp:positionV>
                <wp:extent cx="152400" cy="171450"/>
                <wp:effectExtent l="0" t="0" r="0" b="0"/>
                <wp:wrapNone/>
                <wp:docPr id="28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1" o:spid="_x0000_s1026" type="#_x0000_t32" style="position:absolute;margin-left:422.75pt;margin-top:13.8pt;width:12pt;height:13.5pt;flip:x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>
                <wp:simplePos x="0" y="0"/>
                <wp:positionH relativeFrom="column">
                  <wp:posOffset>3702050</wp:posOffset>
                </wp:positionH>
                <wp:positionV relativeFrom="paragraph">
                  <wp:posOffset>175260</wp:posOffset>
                </wp:positionV>
                <wp:extent cx="161925" cy="171450"/>
                <wp:effectExtent l="0" t="0" r="0" b="0"/>
                <wp:wrapNone/>
                <wp:docPr id="27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2" o:spid="_x0000_s1026" type="#_x0000_t32" style="position:absolute;margin-left:291.5pt;margin-top:13.8pt;width:12.75pt;height:13.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165735</wp:posOffset>
                </wp:positionV>
                <wp:extent cx="180975" cy="180975"/>
                <wp:effectExtent l="0" t="0" r="0" b="0"/>
                <wp:wrapNone/>
                <wp:docPr id="26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9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3" o:spid="_x0000_s1026" type="#_x0000_t32" style="position:absolute;margin-left:275.75pt;margin-top:13.05pt;width:14.25pt;height:14.25pt;flip:x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175260</wp:posOffset>
                </wp:positionV>
                <wp:extent cx="190500" cy="152400"/>
                <wp:effectExtent l="0" t="0" r="0" b="0"/>
                <wp:wrapNone/>
                <wp:docPr id="25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4" o:spid="_x0000_s1026" type="#_x0000_t32" style="position:absolute;margin-left:95pt;margin-top:13.8pt;width:15pt;height:12p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"/>
            </w:pict>
          </mc:Fallback>
        </mc:AlternateContent>
      </w:r>
      <w:r w:rsidR="00EC6B2D">
        <w:tab/>
      </w:r>
      <w:r w:rsidR="00EC6B2D">
        <w:tab/>
      </w:r>
      <w:r w:rsidR="00EC6B2D">
        <w:tab/>
        <w:t>8</w:t>
      </w:r>
      <w:r w:rsidR="00EC6B2D">
        <w:tab/>
      </w:r>
      <w:r w:rsidR="00EC6B2D">
        <w:tab/>
      </w:r>
      <w:r w:rsidR="00EC6B2D">
        <w:tab/>
      </w:r>
      <w:r w:rsidR="00EC6B2D">
        <w:tab/>
      </w:r>
      <w:r w:rsidR="00EC6B2D">
        <w:tab/>
        <w:t>8</w:t>
      </w:r>
      <w:r w:rsidR="00EC6B2D">
        <w:tab/>
      </w:r>
      <w:r w:rsidR="00EC6B2D">
        <w:tab/>
      </w:r>
      <w:r w:rsidR="00EC6B2D">
        <w:tab/>
        <w:t xml:space="preserve">            9</w: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ragraph">
                  <wp:posOffset>9525</wp:posOffset>
                </wp:positionV>
                <wp:extent cx="190500" cy="152400"/>
                <wp:effectExtent l="0" t="0" r="0" b="0"/>
                <wp:wrapNone/>
                <wp:docPr id="24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5" o:spid="_x0000_s1026" type="#_x0000_t32" style="position:absolute;margin-left:110.75pt;margin-top:.75pt;width:15pt;height:12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"/>
            </w:pict>
          </mc:Fallback>
        </mc:AlternateConten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5607050</wp:posOffset>
                </wp:positionH>
                <wp:positionV relativeFrom="paragraph">
                  <wp:posOffset>167640</wp:posOffset>
                </wp:positionV>
                <wp:extent cx="142875" cy="209550"/>
                <wp:effectExtent l="0" t="0" r="0" b="0"/>
                <wp:wrapNone/>
                <wp:docPr id="23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6" o:spid="_x0000_s1026" type="#_x0000_t32" style="position:absolute;margin-left:441.5pt;margin-top:13.2pt;width:11.25pt;height:16.5pt;flip:x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>
                <wp:simplePos x="0" y="0"/>
                <wp:positionH relativeFrom="column">
                  <wp:posOffset>5159375</wp:posOffset>
                </wp:positionH>
                <wp:positionV relativeFrom="paragraph">
                  <wp:posOffset>177165</wp:posOffset>
                </wp:positionV>
                <wp:extent cx="161925" cy="180975"/>
                <wp:effectExtent l="0" t="0" r="0" b="0"/>
                <wp:wrapNone/>
                <wp:docPr id="22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7" o:spid="_x0000_s1026" type="#_x0000_t32" style="position:absolute;margin-left:406.25pt;margin-top:13.95pt;width:12.75pt;height:14.25pt;flip:x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167640</wp:posOffset>
                </wp:positionV>
                <wp:extent cx="133350" cy="190500"/>
                <wp:effectExtent l="0" t="0" r="0" b="0"/>
                <wp:wrapNone/>
                <wp:docPr id="21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8" o:spid="_x0000_s1026" type="#_x0000_t32" style="position:absolute;margin-left:308.75pt;margin-top:13.2pt;width:10.5pt;height: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>
                <wp:simplePos x="0" y="0"/>
                <wp:positionH relativeFrom="column">
                  <wp:posOffset>3816350</wp:posOffset>
                </wp:positionH>
                <wp:positionV relativeFrom="paragraph">
                  <wp:posOffset>158115</wp:posOffset>
                </wp:positionV>
                <wp:extent cx="104775" cy="209550"/>
                <wp:effectExtent l="0" t="0" r="0" b="0"/>
                <wp:wrapNone/>
                <wp:docPr id="20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9" o:spid="_x0000_s1026" type="#_x0000_t32" style="position:absolute;margin-left:300.5pt;margin-top:12.45pt;width:8.25pt;height:16.5pt;flip:x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148590</wp:posOffset>
                </wp:positionV>
                <wp:extent cx="95250" cy="200025"/>
                <wp:effectExtent l="0" t="0" r="0" b="0"/>
                <wp:wrapNone/>
                <wp:docPr id="19" name="Auto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0" o:spid="_x0000_s1026" type="#_x0000_t32" style="position:absolute;margin-left:275pt;margin-top:11.7pt;width:7.5pt;height:15.7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139065</wp:posOffset>
                </wp:positionV>
                <wp:extent cx="123825" cy="200025"/>
                <wp:effectExtent l="0" t="0" r="0" b="0"/>
                <wp:wrapNone/>
                <wp:docPr id="1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1" o:spid="_x0000_s1026" type="#_x0000_t32" style="position:absolute;margin-left:265.25pt;margin-top:10.95pt;width:9.75pt;height:15.75pt;flip:x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177165</wp:posOffset>
                </wp:positionV>
                <wp:extent cx="76200" cy="190500"/>
                <wp:effectExtent l="0" t="0" r="0" b="0"/>
                <wp:wrapNone/>
                <wp:docPr id="17" name="Auto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2" o:spid="_x0000_s1026" type="#_x0000_t32" style="position:absolute;margin-left:128pt;margin-top:13.95pt;width:6pt;height:1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158115</wp:posOffset>
                </wp:positionV>
                <wp:extent cx="76200" cy="180975"/>
                <wp:effectExtent l="0" t="0" r="0" b="0"/>
                <wp:wrapNone/>
                <wp:docPr id="16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3" o:spid="_x0000_s1026" type="#_x0000_t32" style="position:absolute;margin-left:122pt;margin-top:12.45pt;width:6pt;height:14.25pt;flip:x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>
                <wp:simplePos x="0" y="0"/>
                <wp:positionH relativeFrom="column">
                  <wp:posOffset>1168400</wp:posOffset>
                </wp:positionH>
                <wp:positionV relativeFrom="paragraph">
                  <wp:posOffset>177165</wp:posOffset>
                </wp:positionV>
                <wp:extent cx="104775" cy="200025"/>
                <wp:effectExtent l="0" t="0" r="0" b="0"/>
                <wp:wrapNone/>
                <wp:docPr id="1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4" o:spid="_x0000_s1026" type="#_x0000_t32" style="position:absolute;margin-left:92pt;margin-top:13.95pt;width:8.25pt;height:15.7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148590</wp:posOffset>
                </wp:positionV>
                <wp:extent cx="161925" cy="200025"/>
                <wp:effectExtent l="0" t="0" r="0" b="0"/>
                <wp:wrapNone/>
                <wp:docPr id="14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1925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5" o:spid="_x0000_s1026" type="#_x0000_t32" style="position:absolute;margin-left:79.25pt;margin-top:11.7pt;width:12.75pt;height:15.75pt;flip:x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"/>
            </w:pict>
          </mc:Fallback>
        </mc:AlternateContent>
      </w:r>
      <w:r w:rsidR="00EC6B2D">
        <w:t>swap</w:t>
      </w:r>
      <w:r w:rsidR="00EC6B2D">
        <w:tab/>
      </w:r>
      <w:r w:rsidR="00EC6B2D">
        <w:tab/>
        <w:t xml:space="preserve">      8          7</w:t>
      </w:r>
      <w:r w:rsidR="00EC6B2D">
        <w:tab/>
      </w:r>
      <w:r w:rsidR="00EC6B2D">
        <w:tab/>
        <w:t>adjust</w:t>
      </w:r>
      <w:r w:rsidR="00EC6B2D">
        <w:tab/>
      </w:r>
      <w:r w:rsidR="00EC6B2D">
        <w:tab/>
        <w:t xml:space="preserve">       9         7</w:t>
      </w:r>
      <w:r w:rsidR="00EC6B2D">
        <w:tab/>
      </w:r>
      <w:r w:rsidR="00EC6B2D">
        <w:tab/>
        <w:t>swap</w:t>
      </w:r>
      <w:r w:rsidR="00EC6B2D">
        <w:tab/>
        <w:t xml:space="preserve">       8         7</w: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11430</wp:posOffset>
                </wp:positionV>
                <wp:extent cx="85725" cy="152400"/>
                <wp:effectExtent l="0" t="0" r="0" b="0"/>
                <wp:wrapNone/>
                <wp:docPr id="1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6" o:spid="_x0000_s1026" type="#_x0000_t32" style="position:absolute;margin-left:452.75pt;margin-top:.9pt;width:6.75pt;height:12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>
                <wp:simplePos x="0" y="0"/>
                <wp:positionH relativeFrom="column">
                  <wp:posOffset>5321300</wp:posOffset>
                </wp:positionH>
                <wp:positionV relativeFrom="paragraph">
                  <wp:posOffset>11430</wp:posOffset>
                </wp:positionV>
                <wp:extent cx="66675" cy="161925"/>
                <wp:effectExtent l="0" t="0" r="0" b="0"/>
                <wp:wrapNone/>
                <wp:docPr id="12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7" o:spid="_x0000_s1026" type="#_x0000_t32" style="position:absolute;margin-left:419pt;margin-top:.9pt;width:5.25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"/>
            </w:pict>
          </mc:Fallback>
        </mc:AlternateContent>
      </w:r>
    </w:p>
    <w:p w:rsidR="00EC6B2D" w:rsidRDefault="00266E36" w:rsidP="00EC6B2D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>
                <wp:simplePos x="0" y="0"/>
                <wp:positionH relativeFrom="column">
                  <wp:posOffset>5359400</wp:posOffset>
                </wp:positionH>
                <wp:positionV relativeFrom="paragraph">
                  <wp:posOffset>169545</wp:posOffset>
                </wp:positionV>
                <wp:extent cx="38100" cy="171450"/>
                <wp:effectExtent l="0" t="0" r="0" b="0"/>
                <wp:wrapNone/>
                <wp:docPr id="11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8" o:spid="_x0000_s1026" type="#_x0000_t32" style="position:absolute;margin-left:422pt;margin-top:13.35pt;width:3pt;height:13.5pt;flip:x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160020</wp:posOffset>
                </wp:positionV>
                <wp:extent cx="76200" cy="161925"/>
                <wp:effectExtent l="0" t="0" r="0" b="0"/>
                <wp:wrapNone/>
                <wp:docPr id="1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9" o:spid="_x0000_s1026" type="#_x0000_t32" style="position:absolute;margin-left:405.5pt;margin-top:12.6pt;width:6pt;height:12.7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150495</wp:posOffset>
                </wp:positionV>
                <wp:extent cx="95250" cy="161925"/>
                <wp:effectExtent l="0" t="0" r="0" b="0"/>
                <wp:wrapNone/>
                <wp:docPr id="9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0" o:spid="_x0000_s1026" type="#_x0000_t32" style="position:absolute;margin-left:398pt;margin-top:11.85pt;width:7.5pt;height:12.75pt;flip:x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>
                <wp:simplePos x="0" y="0"/>
                <wp:positionH relativeFrom="column">
                  <wp:posOffset>3540125</wp:posOffset>
                </wp:positionH>
                <wp:positionV relativeFrom="paragraph">
                  <wp:posOffset>160020</wp:posOffset>
                </wp:positionV>
                <wp:extent cx="47625" cy="180975"/>
                <wp:effectExtent l="0" t="0" r="0" b="0"/>
                <wp:wrapNone/>
                <wp:docPr id="8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1" o:spid="_x0000_s1026" type="#_x0000_t32" style="position:absolute;margin-left:278.75pt;margin-top:12.6pt;width:3.75pt;height:14.25pt;flip:x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179070</wp:posOffset>
                </wp:positionV>
                <wp:extent cx="57150" cy="161925"/>
                <wp:effectExtent l="0" t="0" r="0" b="0"/>
                <wp:wrapNone/>
                <wp:docPr id="7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2" o:spid="_x0000_s1026" type="#_x0000_t32" style="position:absolute;margin-left:263.75pt;margin-top:14.1pt;width:4.5pt;height:12.7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169545</wp:posOffset>
                </wp:positionV>
                <wp:extent cx="123825" cy="171450"/>
                <wp:effectExtent l="0" t="0" r="0" b="0"/>
                <wp:wrapNone/>
                <wp:docPr id="6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3825" cy="171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3" o:spid="_x0000_s1026" type="#_x0000_t32" style="position:absolute;margin-left:254pt;margin-top:13.35pt;width:9.75pt;height:13.5pt;flip:x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169545</wp:posOffset>
                </wp:positionV>
                <wp:extent cx="57150" cy="190500"/>
                <wp:effectExtent l="0" t="0" r="0" b="0"/>
                <wp:wrapNone/>
                <wp:docPr id="5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4" o:spid="_x0000_s1026" type="#_x0000_t32" style="position:absolute;margin-left:98pt;margin-top:13.35pt;width:4.5pt;height:15p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>
                <wp:simplePos x="0" y="0"/>
                <wp:positionH relativeFrom="column">
                  <wp:posOffset>987425</wp:posOffset>
                </wp:positionH>
                <wp:positionV relativeFrom="paragraph">
                  <wp:posOffset>179070</wp:posOffset>
                </wp:positionV>
                <wp:extent cx="66675" cy="161925"/>
                <wp:effectExtent l="0" t="0" r="0" b="0"/>
                <wp:wrapNone/>
                <wp:docPr id="4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5" o:spid="_x0000_s1026" type="#_x0000_t32" style="position:absolute;margin-left:77.75pt;margin-top:14.1pt;width:5.25pt;height:12.7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160020</wp:posOffset>
                </wp:positionV>
                <wp:extent cx="142875" cy="180975"/>
                <wp:effectExtent l="0" t="0" r="0" b="0"/>
                <wp:wrapNone/>
                <wp:docPr id="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6" o:spid="_x0000_s1026" type="#_x0000_t32" style="position:absolute;margin-left:66.5pt;margin-top:12.6pt;width:11.25pt;height:14.25pt;flip:x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"/>
            </w:pict>
          </mc:Fallback>
        </mc:AlternateContent>
      </w:r>
      <w:r w:rsidR="00EC6B2D">
        <w:t xml:space="preserve">                         6      5     4   3</w:t>
      </w:r>
      <w:r w:rsidR="00EC6B2D">
        <w:tab/>
      </w:r>
      <w:r w:rsidR="00EC6B2D">
        <w:tab/>
      </w:r>
      <w:r w:rsidR="00EC6B2D">
        <w:tab/>
      </w:r>
      <w:r w:rsidR="00EC6B2D">
        <w:tab/>
        <w:t xml:space="preserve">   6     5    4     3</w:t>
      </w:r>
      <w:r w:rsidR="00EC6B2D">
        <w:tab/>
      </w:r>
      <w:r w:rsidR="00EC6B2D">
        <w:tab/>
        <w:t xml:space="preserve">  6     5   4     3    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  <w:r>
        <w:t xml:space="preserve">                     2     1  0</w:t>
      </w:r>
      <w:r>
        <w:tab/>
      </w:r>
      <w:r>
        <w:tab/>
      </w:r>
      <w:r>
        <w:tab/>
      </w:r>
      <w:r>
        <w:tab/>
        <w:t xml:space="preserve">           2    1  0</w:t>
      </w:r>
      <w:r>
        <w:tab/>
      </w:r>
      <w:r>
        <w:tab/>
      </w:r>
      <w:r>
        <w:tab/>
      </w:r>
      <w:r>
        <w:tab/>
        <w:t>2   1 0</w:t>
      </w:r>
    </w:p>
    <w:p w:rsidR="00EC6B2D" w:rsidRDefault="00EC6B2D" w:rsidP="00EC6B2D">
      <w:pPr>
        <w:pStyle w:val="Default"/>
      </w:pPr>
    </w:p>
    <w:p w:rsidR="00EC6B2D" w:rsidRDefault="00EC6B2D" w:rsidP="00EC6B2D">
      <w:pPr>
        <w:pStyle w:val="Default"/>
      </w:pPr>
    </w:p>
    <w:p w:rsidR="00EC6B2D" w:rsidRDefault="00EC6B2D" w:rsidP="00614268">
      <w:pPr>
        <w:pStyle w:val="Default"/>
      </w:pPr>
    </w:p>
    <w:p w:rsidR="00614268" w:rsidRDefault="00614268" w:rsidP="00475C42">
      <w:pPr>
        <w:pStyle w:val="Default"/>
      </w:pPr>
      <w:r>
        <w:tab/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EC6B2D" w:rsidTr="00DB3748">
        <w:tc>
          <w:tcPr>
            <w:tcW w:w="378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9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8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7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6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5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4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3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2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1</w:t>
            </w:r>
          </w:p>
        </w:tc>
        <w:tc>
          <w:tcPr>
            <w:tcW w:w="360" w:type="dxa"/>
            <w:shd w:val="clear" w:color="auto" w:fill="auto"/>
          </w:tcPr>
          <w:p w:rsidR="00EC6B2D" w:rsidRDefault="00EC6B2D" w:rsidP="000307C7">
            <w:pPr>
              <w:pStyle w:val="Default"/>
            </w:pPr>
            <w:r>
              <w:t>0</w:t>
            </w:r>
          </w:p>
        </w:tc>
      </w:tr>
    </w:tbl>
    <w:p w:rsidR="00614268" w:rsidRDefault="00614268" w:rsidP="00475C42">
      <w:pPr>
        <w:pStyle w:val="Default"/>
      </w:pPr>
    </w:p>
    <w:p w:rsidR="00475C42" w:rsidRPr="0009780A" w:rsidRDefault="00475C42" w:rsidP="0009780A">
      <w:pPr>
        <w:pStyle w:val="Default"/>
      </w:pPr>
    </w:p>
    <w:sectPr w:rsidR="00475C42" w:rsidRPr="0009780A">
      <w:type w:val="continuous"/>
      <w:pgSz w:w="12240" w:h="16340"/>
      <w:pgMar w:top="1151" w:right="1340" w:bottom="633" w:left="14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CJP D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2D"/>
    <w:rsid w:val="000307C7"/>
    <w:rsid w:val="0009780A"/>
    <w:rsid w:val="00140F32"/>
    <w:rsid w:val="002153BF"/>
    <w:rsid w:val="00266E36"/>
    <w:rsid w:val="00475C42"/>
    <w:rsid w:val="00504F9E"/>
    <w:rsid w:val="005173FC"/>
    <w:rsid w:val="00614268"/>
    <w:rsid w:val="00A0382D"/>
    <w:rsid w:val="00B02E12"/>
    <w:rsid w:val="00D869CB"/>
    <w:rsid w:val="00DB3748"/>
    <w:rsid w:val="00DD2A28"/>
    <w:rsid w:val="00EC6B2D"/>
    <w:rsid w:val="00F42BDD"/>
    <w:rsid w:val="00FD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61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869CB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59"/>
    <w:rsid w:val="0047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Pr>
      <w:color w:val="auto"/>
    </w:rPr>
  </w:style>
  <w:style w:type="paragraph" w:customStyle="1" w:styleId="CM3">
    <w:name w:val="CM3"/>
    <w:basedOn w:val="Default"/>
    <w:next w:val="Default"/>
    <w:uiPriority w:val="99"/>
    <w:rPr>
      <w:color w:val="auto"/>
    </w:rPr>
  </w:style>
  <w:style w:type="paragraph" w:customStyle="1" w:styleId="CM4">
    <w:name w:val="CM4"/>
    <w:basedOn w:val="Default"/>
    <w:next w:val="Default"/>
    <w:uiPriority w:val="99"/>
    <w:rPr>
      <w:color w:val="auto"/>
    </w:rPr>
  </w:style>
  <w:style w:type="paragraph" w:customStyle="1" w:styleId="CM2">
    <w:name w:val="CM2"/>
    <w:basedOn w:val="Default"/>
    <w:next w:val="Default"/>
    <w:uiPriority w:val="99"/>
    <w:pPr>
      <w:spacing w:line="276" w:lineRule="atLeas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9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869CB"/>
    <w:rPr>
      <w:rFonts w:ascii="Tahoma" w:hAnsi="Tahoma" w:cs="Times New Roman"/>
      <w:sz w:val="16"/>
    </w:rPr>
  </w:style>
  <w:style w:type="table" w:styleId="TableGrid">
    <w:name w:val="Table Grid"/>
    <w:basedOn w:val="TableNormal"/>
    <w:uiPriority w:val="59"/>
    <w:rsid w:val="00475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esktop\cs%20261\week%207\3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37.dot</Template>
  <TotalTime>72</TotalTime>
  <Pages>3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Worksheet34.doc</vt:lpstr>
    </vt:vector>
  </TitlesOfParts>
  <Company>Hewlett-Packard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Worksheet34.doc</dc:title>
  <dc:creator>Tanya</dc:creator>
  <cp:lastModifiedBy>Tanya</cp:lastModifiedBy>
  <cp:revision>1</cp:revision>
  <cp:lastPrinted>2014-11-15T19:55:00Z</cp:lastPrinted>
  <dcterms:created xsi:type="dcterms:W3CDTF">2014-11-15T20:14:00Z</dcterms:created>
  <dcterms:modified xsi:type="dcterms:W3CDTF">2014-11-22T23:43:00Z</dcterms:modified>
</cp:coreProperties>
</file>